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52E8" w14:textId="66D17BAB" w:rsidR="00821AE6" w:rsidRDefault="009968EA" w:rsidP="009968EA">
      <w:pPr>
        <w:pStyle w:val="title"/>
        <w:spacing w:after="0"/>
        <w:rPr>
          <w:lang w:val="de-DE"/>
        </w:rPr>
      </w:pPr>
      <w:r>
        <w:rPr>
          <w:lang w:val="de-DE"/>
        </w:rPr>
        <w:t>Intercambios Estudiantiles</w:t>
      </w:r>
    </w:p>
    <w:p w14:paraId="0D8243CA" w14:textId="6C5C20D7" w:rsidR="009968EA" w:rsidRDefault="009968EA" w:rsidP="009968EA">
      <w:pPr>
        <w:pStyle w:val="subtitle"/>
        <w:rPr>
          <w:lang w:val="de-DE"/>
        </w:rPr>
      </w:pPr>
      <w:r>
        <w:rPr>
          <w:lang w:val="de-DE"/>
        </w:rPr>
        <w:t>Beneficios y Experiencias</w:t>
      </w:r>
    </w:p>
    <w:p w14:paraId="2564C893" w14:textId="30BF9AF3" w:rsidR="009968EA" w:rsidRDefault="009968EA" w:rsidP="009968EA">
      <w:pPr>
        <w:pStyle w:val="author"/>
        <w:rPr>
          <w:lang w:val="de-DE"/>
        </w:rPr>
      </w:pPr>
      <w:r>
        <w:rPr>
          <w:lang w:val="de-DE"/>
        </w:rPr>
        <w:t>Maria Paz Pucciarelli, Juan Marcos Ferrero, Amandine Caffin</w:t>
      </w:r>
      <w:r w:rsidR="00CE6915">
        <w:rPr>
          <w:lang w:val="de-DE"/>
        </w:rPr>
        <w:t xml:space="preserve">, </w:t>
      </w:r>
      <w:r w:rsidR="00CE6915" w:rsidRPr="00CE6915">
        <w:rPr>
          <w:lang w:val="de-DE"/>
        </w:rPr>
        <w:t>Milagro</w:t>
      </w:r>
      <w:r w:rsidR="00CE6915">
        <w:rPr>
          <w:lang w:val="de-DE"/>
        </w:rPr>
        <w:t xml:space="preserve">s Bravo, </w:t>
      </w:r>
      <w:r w:rsidR="00CE6915" w:rsidRPr="00CE6915">
        <w:rPr>
          <w:lang w:val="de-DE"/>
        </w:rPr>
        <w:t>Abril Wursten</w:t>
      </w:r>
    </w:p>
    <w:p w14:paraId="7F0D0027" w14:textId="1C8F1B63" w:rsidR="009968EA" w:rsidRDefault="00BA0B18" w:rsidP="009968EA">
      <w:pPr>
        <w:pStyle w:val="address"/>
        <w:rPr>
          <w:rStyle w:val="e-mail"/>
          <w:lang w:val="de-DE"/>
        </w:rPr>
      </w:pPr>
      <w:r>
        <w:rPr>
          <w:rStyle w:val="e-mail"/>
        </w:rPr>
        <w:fldChar w:fldCharType="begin"/>
      </w:r>
      <w:r w:rsidRPr="00BA0B18">
        <w:rPr>
          <w:rStyle w:val="e-mail"/>
          <w:lang w:val="de-DE"/>
        </w:rPr>
        <w:instrText xml:space="preserve"> HYPERLINK "mailto:mariapazpucciareli99@gmail.com" </w:instrText>
      </w:r>
      <w:r>
        <w:rPr>
          <w:rStyle w:val="e-mail"/>
        </w:rPr>
        <w:fldChar w:fldCharType="separate"/>
      </w:r>
      <w:r w:rsidRPr="00BA0B18">
        <w:rPr>
          <w:rStyle w:val="Hipervnculo"/>
          <w:rFonts w:ascii="Courier" w:hAnsi="Courier"/>
          <w:noProof/>
          <w:spacing w:val="-6"/>
          <w:lang w:val="de-DE"/>
        </w:rPr>
        <w:t>mariapazpucciareli99@gmail.com</w:t>
      </w:r>
      <w:r>
        <w:rPr>
          <w:rStyle w:val="e-mail"/>
        </w:rPr>
        <w:fldChar w:fldCharType="end"/>
      </w:r>
      <w:r w:rsidR="009968EA" w:rsidRPr="00BA0B18">
        <w:rPr>
          <w:rStyle w:val="e-mail"/>
          <w:lang w:val="de-DE"/>
        </w:rPr>
        <w:t xml:space="preserve"> </w:t>
      </w:r>
      <w:r w:rsidRPr="00BA0B18">
        <w:rPr>
          <w:rStyle w:val="e-mail"/>
          <w:lang w:val="de-DE"/>
        </w:rPr>
        <w:t>–</w:t>
      </w:r>
      <w:r w:rsidR="009968EA" w:rsidRPr="00BA0B18">
        <w:rPr>
          <w:rStyle w:val="e-mail"/>
          <w:lang w:val="de-DE"/>
        </w:rPr>
        <w:t xml:space="preserve"> </w:t>
      </w:r>
      <w:hyperlink r:id="rId7" w:history="1">
        <w:r w:rsidRPr="00E5421A">
          <w:rPr>
            <w:rStyle w:val="Hipervnculo"/>
            <w:rFonts w:ascii="Courier" w:hAnsi="Courier"/>
            <w:noProof/>
            <w:spacing w:val="-6"/>
            <w:lang w:val="de-DE"/>
          </w:rPr>
          <w:t>juanferrerocpbm@gmail.com</w:t>
        </w:r>
      </w:hyperlink>
      <w:r>
        <w:rPr>
          <w:rStyle w:val="e-mail"/>
          <w:lang w:val="de-DE"/>
        </w:rPr>
        <w:t xml:space="preserve"> – </w:t>
      </w:r>
      <w:hyperlink r:id="rId8" w:history="1">
        <w:r w:rsidR="00CE6915" w:rsidRPr="00E5421A">
          <w:rPr>
            <w:rStyle w:val="Hipervnculo"/>
            <w:rFonts w:ascii="Courier" w:hAnsi="Courier"/>
            <w:noProof/>
            <w:spacing w:val="-6"/>
            <w:lang w:val="de-DE"/>
          </w:rPr>
          <w:t>amandine.caffin@gmail.com</w:t>
        </w:r>
      </w:hyperlink>
      <w:r w:rsidR="00CE6915">
        <w:rPr>
          <w:rStyle w:val="e-mail"/>
          <w:lang w:val="de-DE"/>
        </w:rPr>
        <w:t xml:space="preserve"> - </w:t>
      </w:r>
      <w:hyperlink r:id="rId9" w:history="1">
        <w:r w:rsidR="00CE6915" w:rsidRPr="00E5421A">
          <w:rPr>
            <w:rStyle w:val="Hipervnculo"/>
            <w:rFonts w:ascii="Courier" w:hAnsi="Courier"/>
            <w:noProof/>
            <w:spacing w:val="-6"/>
            <w:lang w:val="de-DE"/>
          </w:rPr>
          <w:t>milibravo2911@gmail.com</w:t>
        </w:r>
      </w:hyperlink>
      <w:r w:rsidR="00CE6915">
        <w:rPr>
          <w:rStyle w:val="e-mail"/>
          <w:lang w:val="de-DE"/>
        </w:rPr>
        <w:t xml:space="preserve"> - </w:t>
      </w:r>
      <w:r w:rsidR="00CE6915" w:rsidRPr="00CE6915">
        <w:rPr>
          <w:rStyle w:val="e-mail"/>
          <w:lang w:val="de-DE"/>
        </w:rPr>
        <w:t>abrilwursten99@gmail.com</w:t>
      </w:r>
    </w:p>
    <w:p w14:paraId="7C220F61" w14:textId="62CBE6BF" w:rsidR="00BA0B18" w:rsidRDefault="00BA0B18" w:rsidP="009968EA">
      <w:pPr>
        <w:pStyle w:val="address"/>
        <w:rPr>
          <w:rStyle w:val="e-mail"/>
          <w:lang w:val="de-DE"/>
        </w:rPr>
      </w:pPr>
    </w:p>
    <w:p w14:paraId="436010E4" w14:textId="5774DD0F" w:rsidR="00BA0B18" w:rsidRDefault="00BA0B18" w:rsidP="009968EA">
      <w:pPr>
        <w:pStyle w:val="address"/>
        <w:rPr>
          <w:rStyle w:val="e-mail"/>
          <w:lang w:val="de-DE"/>
        </w:rPr>
      </w:pPr>
    </w:p>
    <w:p w14:paraId="3951674F" w14:textId="6EBE2B41" w:rsidR="00BA0B18" w:rsidRDefault="00BA0B18" w:rsidP="00BA0B18">
      <w:pPr>
        <w:pStyle w:val="heading1"/>
        <w:rPr>
          <w:rStyle w:val="e-mail"/>
          <w:lang w:val="de-DE"/>
        </w:rPr>
      </w:pPr>
      <w:r>
        <w:rPr>
          <w:rStyle w:val="e-mail"/>
          <w:lang w:val="de-DE"/>
        </w:rPr>
        <w:t>Introduccion</w:t>
      </w:r>
    </w:p>
    <w:p w14:paraId="5914007F" w14:textId="77777777" w:rsidR="00BA0B18" w:rsidRPr="00BA0B18" w:rsidRDefault="00BA0B18" w:rsidP="00BA0B18">
      <w:pPr>
        <w:pStyle w:val="p1a"/>
        <w:rPr>
          <w:lang w:val="de-DE"/>
        </w:rPr>
      </w:pPr>
      <w:r w:rsidRPr="00BA0B18">
        <w:rPr>
          <w:lang w:val="de-DE"/>
        </w:rPr>
        <w:t>Los intercambios estudiantiles son una experiencia única y valiosa para los estudiantes que buscan mejorar su educación y ampliar sus horizontes culturales. Estos programas ofrecen a los estudiantes la oportunidad de estudiar en una institución educativa en otro país durante un período determinado de tiempo. Los intercambios estudiantiles pueden tener una duración que varía desde unas pocas semanas hasta un año académico completo o más.</w:t>
      </w:r>
    </w:p>
    <w:p w14:paraId="6F63F634" w14:textId="77777777" w:rsidR="00BA0B18" w:rsidRPr="00BA0B18" w:rsidRDefault="00BA0B18" w:rsidP="00BA0B18">
      <w:pPr>
        <w:rPr>
          <w:lang w:val="de-DE"/>
        </w:rPr>
      </w:pPr>
    </w:p>
    <w:p w14:paraId="68E92292" w14:textId="77777777" w:rsidR="00BA0B18" w:rsidRPr="00BA0B18" w:rsidRDefault="00BA0B18" w:rsidP="00BA0B18">
      <w:pPr>
        <w:rPr>
          <w:lang w:val="de-DE"/>
        </w:rPr>
      </w:pPr>
      <w:r w:rsidRPr="00BA0B18">
        <w:rPr>
          <w:lang w:val="de-DE"/>
        </w:rPr>
        <w:t>Uno de los mayores beneficios de los intercambios estudiantiles es la mejora de la educación y las habilidades lingüísticas. Los estudiantes pueden aprender de nuevos enfoques educativos y adquirir habilidades lingüísticas en un entorno inmersivo. Los intercambios estudiantiles también pueden mejorar la capacidad de los estudiantes para comunicarse en un idioma diferente al suyo y desarrollar una comprensión profunda de la cultura y la sociedad del país anfitrión.</w:t>
      </w:r>
    </w:p>
    <w:p w14:paraId="52E03AA4" w14:textId="77777777" w:rsidR="00BA0B18" w:rsidRPr="00BA0B18" w:rsidRDefault="00BA0B18" w:rsidP="00BA0B18">
      <w:pPr>
        <w:rPr>
          <w:lang w:val="de-DE"/>
        </w:rPr>
      </w:pPr>
    </w:p>
    <w:p w14:paraId="7F368C3A" w14:textId="77777777" w:rsidR="00BA0B18" w:rsidRPr="00BA0B18" w:rsidRDefault="00BA0B18" w:rsidP="00BA0B18">
      <w:pPr>
        <w:rPr>
          <w:lang w:val="de-DE"/>
        </w:rPr>
      </w:pPr>
      <w:r w:rsidRPr="00BA0B18">
        <w:rPr>
          <w:lang w:val="de-DE"/>
        </w:rPr>
        <w:t>Además, los intercambios estudiantiles permiten a los estudiantes experimentar y sumergirse en una nueva cultura, lo que puede fomentar la comprensión y el respeto por otras culturas. Los estudiantes pueden aprender sobre las costumbres y tradiciones locales, experimentar la gastronomía y participar en actividades culturales. Este tipo de experiencia puede ser especialmente valioso para los estudiantes que desean trabajar en una carrera global o internacional.</w:t>
      </w:r>
    </w:p>
    <w:p w14:paraId="6AAE876D" w14:textId="77777777" w:rsidR="00BA0B18" w:rsidRPr="00BA0B18" w:rsidRDefault="00BA0B18" w:rsidP="00BA0B18">
      <w:pPr>
        <w:rPr>
          <w:lang w:val="de-DE"/>
        </w:rPr>
      </w:pPr>
    </w:p>
    <w:p w14:paraId="448E5244" w14:textId="77777777" w:rsidR="00BA0B18" w:rsidRPr="00BA0B18" w:rsidRDefault="00BA0B18" w:rsidP="00BA0B18">
      <w:pPr>
        <w:rPr>
          <w:lang w:val="de-DE"/>
        </w:rPr>
      </w:pPr>
      <w:r w:rsidRPr="00BA0B18">
        <w:rPr>
          <w:lang w:val="de-DE"/>
        </w:rPr>
        <w:t>Para ser elegibles para un intercambio estudiantil, los estudiantes deben cumplir ciertos requisitos, como tener un buen rendimiento académico y cumplir con los requisitos de visa y permiso de residencia. Los costos de los intercambios estudiantiles pueden ser altos, pero hay opciones de financiamiento disponibles, como becas, préstamos y programas de trabajo y estudio. Los estudiantes deben investigar cuidadosamente los programas de intercambio y seleccionar el que mejor se adapte a sus necesidades y objetivos.</w:t>
      </w:r>
    </w:p>
    <w:p w14:paraId="22F6C33C" w14:textId="77777777" w:rsidR="00BA0B18" w:rsidRPr="00BA0B18" w:rsidRDefault="00BA0B18" w:rsidP="00BA0B18">
      <w:pPr>
        <w:rPr>
          <w:lang w:val="de-DE"/>
        </w:rPr>
      </w:pPr>
    </w:p>
    <w:p w14:paraId="6FACA80A" w14:textId="77777777" w:rsidR="00BA0B18" w:rsidRPr="00BA0B18" w:rsidRDefault="00BA0B18" w:rsidP="00BA0B18">
      <w:pPr>
        <w:rPr>
          <w:lang w:val="de-DE"/>
        </w:rPr>
      </w:pPr>
      <w:r w:rsidRPr="00BA0B18">
        <w:rPr>
          <w:lang w:val="de-DE"/>
        </w:rPr>
        <w:lastRenderedPageBreak/>
        <w:t>Antes del intercambio, los estudiantes deben prepararse adecuadamente, incluyendo la obtención de visas y permisos de residencia, la investigación de la cultura y el idioma del país anfitrión y la planificación del alojamiento y el transporte. Durante el intercambio, los estudiantes deben aprovechar al máximo su experiencia en el extranjero, sumergiéndose en la cultura local, participando en actividades extracurriculares y construyendo relaciones personales y profesionales.</w:t>
      </w:r>
    </w:p>
    <w:p w14:paraId="4DB78044" w14:textId="77777777" w:rsidR="00BA0B18" w:rsidRPr="00BA0B18" w:rsidRDefault="00BA0B18" w:rsidP="00BA0B18">
      <w:pPr>
        <w:rPr>
          <w:lang w:val="de-DE"/>
        </w:rPr>
      </w:pPr>
    </w:p>
    <w:p w14:paraId="13C09BA1" w14:textId="77777777" w:rsidR="00BA0B18" w:rsidRPr="00BA0B18" w:rsidRDefault="00BA0B18" w:rsidP="00BA0B18">
      <w:pPr>
        <w:rPr>
          <w:lang w:val="de-DE"/>
        </w:rPr>
      </w:pPr>
      <w:r w:rsidRPr="00BA0B18">
        <w:rPr>
          <w:lang w:val="de-DE"/>
        </w:rPr>
        <w:t>Después del intercambio, los estudiantes deben prepararse para el regreso a casa, incluyendo la adaptación a su cultura y ambiente de origen y la integración de sus nuevas experiencias y habilidades en su vida cotidiana. Los intercambios estudiantiles pueden tener un impacto positivo duradero en la vida de los estudiantes, como mejorar su perspectiva global, su capacidad de liderazgo y sus perspectivas de carrera.</w:t>
      </w:r>
    </w:p>
    <w:p w14:paraId="5F1F2AAE" w14:textId="77777777" w:rsidR="00BA0B18" w:rsidRPr="00BA0B18" w:rsidRDefault="00BA0B18" w:rsidP="00BA0B18">
      <w:pPr>
        <w:rPr>
          <w:lang w:val="de-DE"/>
        </w:rPr>
      </w:pPr>
    </w:p>
    <w:p w14:paraId="108E5E78" w14:textId="49B54215" w:rsidR="00BA0B18" w:rsidRPr="00BA0B18" w:rsidRDefault="00BA0B18" w:rsidP="00BA0B18">
      <w:pPr>
        <w:rPr>
          <w:lang w:val="de-DE"/>
        </w:rPr>
      </w:pPr>
      <w:r w:rsidRPr="00BA0B18">
        <w:rPr>
          <w:lang w:val="de-DE"/>
        </w:rPr>
        <w:t>En resumen, los intercambios estudiantiles son una oportunidad invaluable para los estudiantes que buscan mejorar su educación y ampliar sus horizontes culturales. Los intercambios estudiantiles pueden proporcionar una experiencia inolvidable que mejora la educación, las habilidades lingüísticas, la comprensión cultural y las perspectivas de carrera de los estudiantes.</w:t>
      </w:r>
    </w:p>
    <w:p w14:paraId="52B64760" w14:textId="49B4F68C" w:rsidR="009968EA" w:rsidRDefault="009968EA" w:rsidP="00BA0B18">
      <w:pPr>
        <w:rPr>
          <w:lang w:val="de-DE"/>
        </w:rPr>
      </w:pPr>
    </w:p>
    <w:p w14:paraId="3E63274F" w14:textId="5CA9192B" w:rsidR="00BA0B18" w:rsidRDefault="00BA0B18" w:rsidP="00BA0B18">
      <w:pPr>
        <w:pStyle w:val="heading1"/>
        <w:rPr>
          <w:lang w:val="de-DE"/>
        </w:rPr>
      </w:pPr>
      <w:r>
        <w:rPr>
          <w:lang w:val="de-DE"/>
        </w:rPr>
        <w:t>Beneficios Educativos</w:t>
      </w:r>
    </w:p>
    <w:p w14:paraId="3AB7E3F8" w14:textId="50E3F202" w:rsidR="00BA0B18" w:rsidRPr="00BA0B18" w:rsidRDefault="00BA0B18" w:rsidP="00BA0B18">
      <w:pPr>
        <w:rPr>
          <w:lang w:val="de-DE"/>
        </w:rPr>
      </w:pPr>
      <w:r w:rsidRPr="00BA0B18">
        <w:rPr>
          <w:lang w:val="de-DE"/>
        </w:rPr>
        <w:t xml:space="preserve">Los intercambios culturales son una oportunidad única para los estudiantes de ampliar su educación más allá del aula y experimentar la vida en otro país. Estos intercambios pueden ser de corta o larga duración y se centran en la inmersión en una cultura diferente, lo que puede tener muchos beneficios educativos para los estudiantes. </w:t>
      </w:r>
      <w:r>
        <w:rPr>
          <w:lang w:val="de-DE"/>
        </w:rPr>
        <w:t>A</w:t>
      </w:r>
      <w:r w:rsidRPr="00BA0B18">
        <w:rPr>
          <w:lang w:val="de-DE"/>
        </w:rPr>
        <w:t>lgunos de los principales beneficios educativos de los intercambios:</w:t>
      </w:r>
    </w:p>
    <w:p w14:paraId="3BB16880" w14:textId="77777777" w:rsidR="00BA0B18" w:rsidRPr="00BA0B18" w:rsidRDefault="00BA0B18" w:rsidP="00BA0B18">
      <w:pPr>
        <w:rPr>
          <w:lang w:val="de-DE"/>
        </w:rPr>
      </w:pPr>
    </w:p>
    <w:p w14:paraId="2002D450" w14:textId="77777777" w:rsidR="00BA0B18" w:rsidRPr="00BA0B18" w:rsidRDefault="00BA0B18" w:rsidP="00BA0B18">
      <w:pPr>
        <w:rPr>
          <w:lang w:val="de-DE"/>
        </w:rPr>
      </w:pPr>
      <w:r w:rsidRPr="00BA0B18">
        <w:rPr>
          <w:b/>
          <w:bCs/>
          <w:iCs/>
        </w:rPr>
        <w:t>Aprendizaje del idioma</w:t>
      </w:r>
      <w:r w:rsidRPr="00BA0B18">
        <w:rPr>
          <w:lang w:val="de-DE"/>
        </w:rPr>
        <w:t>: Una de las mayores ventajas de los intercambios culturales es que los estudiantes pueden aprender un idioma extranjero de una manera más inmersiva. Los estudiantes pueden practicar el idioma con hablantes nativos, lo que puede mejorar su habilidad para comunicarse de manera efectiva en el idioma extranjero.</w:t>
      </w:r>
    </w:p>
    <w:p w14:paraId="2797C46D" w14:textId="77777777" w:rsidR="00BA0B18" w:rsidRPr="00BA0B18" w:rsidRDefault="00BA0B18" w:rsidP="00BA0B18">
      <w:pPr>
        <w:rPr>
          <w:lang w:val="de-DE"/>
        </w:rPr>
      </w:pPr>
    </w:p>
    <w:p w14:paraId="04574864" w14:textId="77777777" w:rsidR="00BA0B18" w:rsidRPr="00BA0B18" w:rsidRDefault="00BA0B18" w:rsidP="00BA0B18">
      <w:pPr>
        <w:rPr>
          <w:lang w:val="de-DE"/>
        </w:rPr>
      </w:pPr>
      <w:r w:rsidRPr="00BA0B18">
        <w:rPr>
          <w:b/>
          <w:bCs/>
          <w:iCs/>
        </w:rPr>
        <w:t>Mejora de la comprensión intercultural</w:t>
      </w:r>
      <w:r w:rsidRPr="00BA0B18">
        <w:rPr>
          <w:lang w:val="de-DE"/>
        </w:rPr>
        <w:t>: Los intercambios culturales también pueden ayudar a los estudiantes a desarrollar una comprensión más profunda de diferentes culturas y estilos de vida. Al vivir y estudiar en otro país, los estudiantes pueden experimentar de primera mano las diferencias culturales y aprender a apreciar y respetar otras perspectivas.</w:t>
      </w:r>
    </w:p>
    <w:p w14:paraId="2380E00C" w14:textId="77777777" w:rsidR="00BA0B18" w:rsidRPr="00BA0B18" w:rsidRDefault="00BA0B18" w:rsidP="00BA0B18">
      <w:pPr>
        <w:rPr>
          <w:lang w:val="de-DE"/>
        </w:rPr>
      </w:pPr>
    </w:p>
    <w:p w14:paraId="221FFD49" w14:textId="77777777" w:rsidR="00BA0B18" w:rsidRPr="00BA0B18" w:rsidRDefault="00BA0B18" w:rsidP="00BA0B18">
      <w:pPr>
        <w:rPr>
          <w:lang w:val="de-DE"/>
        </w:rPr>
      </w:pPr>
      <w:r w:rsidRPr="00BA0B18">
        <w:rPr>
          <w:b/>
          <w:bCs/>
          <w:iCs/>
        </w:rPr>
        <w:t>Desarrollo de habilidades sociales:</w:t>
      </w:r>
      <w:r w:rsidRPr="00BA0B18">
        <w:rPr>
          <w:lang w:val="de-DE"/>
        </w:rPr>
        <w:t xml:space="preserve"> Los estudiantes que participan en intercambios culturales pueden mejorar sus habilidades sociales, como la capacidad de interactuar con personas de diferentes orígenes culturales y trabajar en equipo con personas de diferentes perspectivas.</w:t>
      </w:r>
    </w:p>
    <w:p w14:paraId="40449397" w14:textId="77777777" w:rsidR="00BA0B18" w:rsidRPr="00BA0B18" w:rsidRDefault="00BA0B18" w:rsidP="00BA0B18">
      <w:pPr>
        <w:rPr>
          <w:lang w:val="de-DE"/>
        </w:rPr>
      </w:pPr>
    </w:p>
    <w:p w14:paraId="21DED8EE" w14:textId="77777777" w:rsidR="00BA0B18" w:rsidRPr="00BA0B18" w:rsidRDefault="00BA0B18" w:rsidP="00BA0B18">
      <w:pPr>
        <w:rPr>
          <w:lang w:val="de-DE"/>
        </w:rPr>
      </w:pPr>
      <w:r w:rsidRPr="00BA0B18">
        <w:rPr>
          <w:b/>
          <w:bCs/>
          <w:iCs/>
        </w:rPr>
        <w:t>Ampliación de la perspectiva global:</w:t>
      </w:r>
      <w:r w:rsidRPr="00BA0B18">
        <w:rPr>
          <w:lang w:val="de-DE"/>
        </w:rPr>
        <w:t xml:space="preserve"> Los intercambios culturales pueden ayudar a los estudiantes a ampliar su perspectiva global, lo que puede ser especialmente importante en un mundo cada vez más globalizado. Los estudiantes pueden aprender acerca de la economía, la política y las tendencias culturales en otros países y aplicar estos conocimientos a su propio futuro profesional.</w:t>
      </w:r>
    </w:p>
    <w:p w14:paraId="7D34EA77" w14:textId="77777777" w:rsidR="00BA0B18" w:rsidRPr="00BA0B18" w:rsidRDefault="00BA0B18" w:rsidP="00BA0B18">
      <w:pPr>
        <w:rPr>
          <w:lang w:val="de-DE"/>
        </w:rPr>
      </w:pPr>
    </w:p>
    <w:p w14:paraId="7213C66C" w14:textId="77777777" w:rsidR="00BA0B18" w:rsidRPr="00BA0B18" w:rsidRDefault="00BA0B18" w:rsidP="00BA0B18">
      <w:pPr>
        <w:rPr>
          <w:lang w:val="de-DE"/>
        </w:rPr>
      </w:pPr>
      <w:r w:rsidRPr="00BA0B18">
        <w:rPr>
          <w:b/>
          <w:bCs/>
          <w:iCs/>
        </w:rPr>
        <w:t>Desarrollo de habilidades de liderazgo:</w:t>
      </w:r>
      <w:r w:rsidRPr="00BA0B18">
        <w:rPr>
          <w:lang w:val="de-DE"/>
        </w:rPr>
        <w:t xml:space="preserve"> Los estudiantes que participan en intercambios culturales pueden desarrollar habilidades de liderazgo y resolución de problemas. Estos estudiantes pueden enfrentar desafíos únicos en un entorno nuevo y desconocido, lo que puede fomentar su capacidad para adaptarse y liderar en situaciones difíciles.</w:t>
      </w:r>
    </w:p>
    <w:p w14:paraId="7BB00C5A" w14:textId="77777777" w:rsidR="00BA0B18" w:rsidRPr="00BA0B18" w:rsidRDefault="00BA0B18" w:rsidP="00BA0B18">
      <w:pPr>
        <w:rPr>
          <w:lang w:val="de-DE"/>
        </w:rPr>
      </w:pPr>
    </w:p>
    <w:p w14:paraId="32F13607" w14:textId="5C7F416E" w:rsidR="00BA0B18" w:rsidRDefault="00BA0B18" w:rsidP="00BA0B18">
      <w:pPr>
        <w:rPr>
          <w:lang w:val="de-DE"/>
        </w:rPr>
      </w:pPr>
      <w:r w:rsidRPr="00BA0B18">
        <w:rPr>
          <w:lang w:val="de-DE"/>
        </w:rPr>
        <w:t>En resumen, los intercambios culturales pueden proporcionar una valiosa experiencia educativa para los estudiantes. Desde el aprendizaje del idioma y la mejora de la comprensión intercultural hasta el desarrollo de habilidades sociales, habilidades de liderazgo y perspectivas globales más amplias, los intercambios culturales pueden ser una experiencia enriquecedora e impactante en la vida de los estudiantes.</w:t>
      </w:r>
    </w:p>
    <w:p w14:paraId="18FDF619" w14:textId="4942B57C" w:rsidR="00BA0B18" w:rsidRDefault="004A2907" w:rsidP="004A2907">
      <w:pPr>
        <w:pStyle w:val="heading1"/>
        <w:rPr>
          <w:lang w:val="es-AR"/>
        </w:rPr>
      </w:pPr>
      <w:r w:rsidRPr="004A2907">
        <w:rPr>
          <w:lang w:val="es-AR"/>
        </w:rPr>
        <w:t>B</w:t>
      </w:r>
      <w:r w:rsidRPr="004A2907">
        <w:rPr>
          <w:lang w:val="es-AR"/>
        </w:rPr>
        <w:t>eneficios</w:t>
      </w:r>
      <w:r>
        <w:t xml:space="preserve"> </w:t>
      </w:r>
      <w:r w:rsidRPr="004A2907">
        <w:rPr>
          <w:lang w:val="es-AR"/>
        </w:rPr>
        <w:t>C</w:t>
      </w:r>
      <w:r w:rsidRPr="004A2907">
        <w:rPr>
          <w:lang w:val="es-AR"/>
        </w:rPr>
        <w:t>ulturales</w:t>
      </w:r>
    </w:p>
    <w:p w14:paraId="1C6D2F97" w14:textId="77777777" w:rsidR="004A2907" w:rsidRPr="004A2907" w:rsidRDefault="004A2907" w:rsidP="004A2907">
      <w:pPr>
        <w:pStyle w:val="p1a"/>
        <w:rPr>
          <w:lang w:val="es-AR"/>
        </w:rPr>
      </w:pPr>
      <w:r w:rsidRPr="004A2907">
        <w:rPr>
          <w:lang w:val="es-AR"/>
        </w:rPr>
        <w:t>Los intercambios estudiantiles ofrecen muchos beneficios culturales a los estudiantes que participan en ellos. Algunos de estos beneficios incluyen:</w:t>
      </w:r>
    </w:p>
    <w:p w14:paraId="23C78288" w14:textId="77777777" w:rsidR="004A2907" w:rsidRPr="004A2907" w:rsidRDefault="004A2907" w:rsidP="004A2907">
      <w:pPr>
        <w:rPr>
          <w:lang w:val="es-AR"/>
        </w:rPr>
      </w:pPr>
    </w:p>
    <w:p w14:paraId="37E76A9B" w14:textId="77777777" w:rsidR="004A2907" w:rsidRPr="004A2907" w:rsidRDefault="004A2907" w:rsidP="004A2907">
      <w:pPr>
        <w:rPr>
          <w:lang w:val="es-AR"/>
        </w:rPr>
      </w:pPr>
      <w:r w:rsidRPr="004A2907">
        <w:rPr>
          <w:b/>
          <w:bCs/>
          <w:iCs/>
        </w:rPr>
        <w:t>Experiencia cultural:</w:t>
      </w:r>
      <w:r w:rsidRPr="004A2907">
        <w:rPr>
          <w:lang w:val="es-AR"/>
        </w:rPr>
        <w:t xml:space="preserve"> Los estudiantes que participan en intercambios estudiantiles tienen la oportunidad de experimentar y aprender sobre una cultura diferente a la suya. Esto les permite ampliar sus horizontes y comprender mejor la diversidad cultural del mundo.</w:t>
      </w:r>
    </w:p>
    <w:p w14:paraId="43F195EC" w14:textId="77777777" w:rsidR="004A2907" w:rsidRPr="004A2907" w:rsidRDefault="004A2907" w:rsidP="004A2907">
      <w:pPr>
        <w:rPr>
          <w:lang w:val="es-AR"/>
        </w:rPr>
      </w:pPr>
    </w:p>
    <w:p w14:paraId="261161DE" w14:textId="77777777" w:rsidR="004A2907" w:rsidRPr="004A2907" w:rsidRDefault="004A2907" w:rsidP="004A2907">
      <w:pPr>
        <w:rPr>
          <w:lang w:val="es-AR"/>
        </w:rPr>
      </w:pPr>
      <w:r w:rsidRPr="004A2907">
        <w:rPr>
          <w:b/>
          <w:bCs/>
          <w:iCs/>
        </w:rPr>
        <w:t>Aprendizaje de idiomas</w:t>
      </w:r>
      <w:r w:rsidRPr="004A2907">
        <w:rPr>
          <w:lang w:val="es-AR"/>
        </w:rPr>
        <w:t>: Los intercambios estudiantiles ofrecen la oportunidad de practicar y mejorar el idioma que se está aprendiendo en un entorno real y auténtico. Esto puede mejorar significativamente las habilidades lingüísticas de un estudiante.</w:t>
      </w:r>
    </w:p>
    <w:p w14:paraId="03E4410B" w14:textId="77777777" w:rsidR="004A2907" w:rsidRPr="004A2907" w:rsidRDefault="004A2907" w:rsidP="004A2907">
      <w:pPr>
        <w:rPr>
          <w:lang w:val="es-AR"/>
        </w:rPr>
      </w:pPr>
    </w:p>
    <w:p w14:paraId="669FE9BB" w14:textId="77777777" w:rsidR="004A2907" w:rsidRPr="004A2907" w:rsidRDefault="004A2907" w:rsidP="004A2907">
      <w:pPr>
        <w:rPr>
          <w:lang w:val="es-AR"/>
        </w:rPr>
      </w:pPr>
      <w:r w:rsidRPr="004A2907">
        <w:rPr>
          <w:b/>
          <w:bCs/>
          <w:iCs/>
        </w:rPr>
        <w:t>Desarrollo de habilidades interculturales</w:t>
      </w:r>
      <w:r w:rsidRPr="004A2907">
        <w:rPr>
          <w:lang w:val="es-AR"/>
        </w:rPr>
        <w:t>: Los estudiantes que participan en intercambios estudiantiles desarrollan habilidades interculturales que les permiten interactuar y trabajar efectivamente con personas de diferentes culturas.</w:t>
      </w:r>
    </w:p>
    <w:p w14:paraId="1FD6A79E" w14:textId="77777777" w:rsidR="004A2907" w:rsidRPr="004A2907" w:rsidRDefault="004A2907" w:rsidP="004A2907">
      <w:pPr>
        <w:rPr>
          <w:lang w:val="es-AR"/>
        </w:rPr>
      </w:pPr>
    </w:p>
    <w:p w14:paraId="08E91578" w14:textId="77777777" w:rsidR="004A2907" w:rsidRPr="004A2907" w:rsidRDefault="004A2907" w:rsidP="004A2907">
      <w:pPr>
        <w:rPr>
          <w:lang w:val="es-AR"/>
        </w:rPr>
      </w:pPr>
      <w:r w:rsidRPr="004A2907">
        <w:rPr>
          <w:b/>
          <w:bCs/>
          <w:iCs/>
        </w:rPr>
        <w:t>Ampliación de redes:</w:t>
      </w:r>
      <w:r w:rsidRPr="004A2907">
        <w:rPr>
          <w:lang w:val="es-AR"/>
        </w:rPr>
        <w:t xml:space="preserve"> Los estudiantes que participan en intercambios estudiantiles tienen la oportunidad de establecer relaciones con personas de diferentes partes del mundo, lo que puede ser beneficioso en su carrera profesional.</w:t>
      </w:r>
    </w:p>
    <w:p w14:paraId="70E9517E" w14:textId="77777777" w:rsidR="004A2907" w:rsidRPr="004A2907" w:rsidRDefault="004A2907" w:rsidP="004A2907">
      <w:pPr>
        <w:rPr>
          <w:lang w:val="es-AR"/>
        </w:rPr>
      </w:pPr>
    </w:p>
    <w:p w14:paraId="41E831C1" w14:textId="77777777" w:rsidR="004A2907" w:rsidRPr="004A2907" w:rsidRDefault="004A2907" w:rsidP="004A2907">
      <w:pPr>
        <w:rPr>
          <w:lang w:val="es-AR"/>
        </w:rPr>
      </w:pPr>
      <w:r w:rsidRPr="004A2907">
        <w:rPr>
          <w:b/>
          <w:bCs/>
          <w:iCs/>
        </w:rPr>
        <w:lastRenderedPageBreak/>
        <w:t>Creación de amistades internacionales</w:t>
      </w:r>
      <w:r w:rsidRPr="004A2907">
        <w:rPr>
          <w:lang w:val="es-AR"/>
        </w:rPr>
        <w:t>: Los intercambios estudiantiles ofrecen la oportunidad de crear amistades internacionales duraderas que pueden durar toda la vida.</w:t>
      </w:r>
    </w:p>
    <w:p w14:paraId="03C99102" w14:textId="77777777" w:rsidR="004A2907" w:rsidRPr="004A2907" w:rsidRDefault="004A2907" w:rsidP="004A2907">
      <w:pPr>
        <w:rPr>
          <w:lang w:val="es-AR"/>
        </w:rPr>
      </w:pPr>
    </w:p>
    <w:p w14:paraId="1F39349C" w14:textId="557C514B" w:rsidR="004A2907" w:rsidRDefault="004A2907" w:rsidP="004A2907">
      <w:pPr>
        <w:rPr>
          <w:lang w:val="es-AR"/>
        </w:rPr>
      </w:pPr>
      <w:r w:rsidRPr="004A2907">
        <w:rPr>
          <w:lang w:val="es-AR"/>
        </w:rPr>
        <w:t>En resumen, los intercambios estudiantiles ofrecen muchos beneficios culturales a los estudiantes que participan en ellos, lo que les permite desarrollarse personal y profesionalmente de una manera única y enriquecedora.</w:t>
      </w:r>
    </w:p>
    <w:p w14:paraId="1D479519" w14:textId="5E2F944E" w:rsidR="004A2907" w:rsidRDefault="004A2907" w:rsidP="004A2907">
      <w:pPr>
        <w:rPr>
          <w:lang w:val="es-AR"/>
        </w:rPr>
      </w:pPr>
    </w:p>
    <w:p w14:paraId="62596553" w14:textId="76B3C1A4" w:rsidR="004A2907" w:rsidRDefault="004A2907" w:rsidP="004A2907">
      <w:pPr>
        <w:pStyle w:val="heading1"/>
        <w:rPr>
          <w:lang w:val="es-AR"/>
        </w:rPr>
      </w:pPr>
      <w:r w:rsidRPr="004A2907">
        <w:rPr>
          <w:lang w:val="es-AR"/>
        </w:rPr>
        <w:t>Costos y financiamiento</w:t>
      </w:r>
    </w:p>
    <w:p w14:paraId="375771FF" w14:textId="180FC0CB" w:rsidR="004A2907" w:rsidRPr="004A2907" w:rsidRDefault="004A2907" w:rsidP="004A2907">
      <w:pPr>
        <w:rPr>
          <w:lang w:val="es-AR"/>
        </w:rPr>
      </w:pPr>
      <w:r w:rsidRPr="004A2907">
        <w:rPr>
          <w:lang w:val="es-AR"/>
        </w:rPr>
        <w:t xml:space="preserve">Los costos y financiamiento de intercambios estudiantiles pueden variar según la universidad y el programa específico de intercambio. </w:t>
      </w:r>
      <w:r w:rsidRPr="004A2907">
        <w:rPr>
          <w:lang w:val="es-AR"/>
        </w:rPr>
        <w:t>A</w:t>
      </w:r>
      <w:r w:rsidRPr="004A2907">
        <w:rPr>
          <w:lang w:val="es-AR"/>
        </w:rPr>
        <w:t>lgunas opciones comunes de financiamiento y algunos de los costos a considerar:</w:t>
      </w:r>
    </w:p>
    <w:p w14:paraId="30BD15D6" w14:textId="77777777" w:rsidR="004A2907" w:rsidRPr="004A2907" w:rsidRDefault="004A2907" w:rsidP="004A2907">
      <w:pPr>
        <w:rPr>
          <w:lang w:val="es-AR"/>
        </w:rPr>
      </w:pPr>
    </w:p>
    <w:p w14:paraId="60FB702F" w14:textId="77777777" w:rsidR="004A2907" w:rsidRPr="004A2907" w:rsidRDefault="004A2907" w:rsidP="004A2907">
      <w:pPr>
        <w:rPr>
          <w:lang w:val="es-AR"/>
        </w:rPr>
      </w:pPr>
      <w:r w:rsidRPr="004A2907">
        <w:rPr>
          <w:b/>
          <w:bCs/>
          <w:iCs/>
          <w:lang w:val="es-AR"/>
        </w:rPr>
        <w:t>Costos a considerar:</w:t>
      </w:r>
      <w:r w:rsidRPr="004A2907">
        <w:rPr>
          <w:lang w:val="es-AR"/>
        </w:rPr>
        <w:t xml:space="preserve"> Los costos de un intercambio estudiantil pueden incluir matrícula, alojamiento, transporte, seguro médico, gastos de viaje y otros gastos personales. Es importante tener en cuenta que estos costos pueden variar dependiendo del destino y la duración del programa.</w:t>
      </w:r>
    </w:p>
    <w:p w14:paraId="290B92D1" w14:textId="77777777" w:rsidR="004A2907" w:rsidRPr="004A2907" w:rsidRDefault="004A2907" w:rsidP="004A2907">
      <w:pPr>
        <w:rPr>
          <w:lang w:val="es-AR"/>
        </w:rPr>
      </w:pPr>
    </w:p>
    <w:p w14:paraId="3C0C2A4D" w14:textId="77777777" w:rsidR="004A2907" w:rsidRPr="004A2907" w:rsidRDefault="004A2907" w:rsidP="004A2907">
      <w:pPr>
        <w:rPr>
          <w:lang w:val="es-AR"/>
        </w:rPr>
      </w:pPr>
      <w:r w:rsidRPr="004A2907">
        <w:rPr>
          <w:b/>
          <w:bCs/>
          <w:iCs/>
          <w:lang w:val="es-AR"/>
        </w:rPr>
        <w:t>Financiamiento a través de la universidad</w:t>
      </w:r>
      <w:r w:rsidRPr="004A2907">
        <w:rPr>
          <w:lang w:val="es-AR"/>
        </w:rPr>
        <w:t>: Muchas universidades ofrecen programas de intercambio estudiantil y pueden proporcionar becas y subvenciones para cubrir los costos de los estudiantes que participan en ellos. Es recomendable investigar en la oficina de relaciones internacionales de tu universidad para conocer las opciones de financiamiento disponibles.</w:t>
      </w:r>
    </w:p>
    <w:p w14:paraId="39BFA5AA" w14:textId="77777777" w:rsidR="004A2907" w:rsidRPr="004A2907" w:rsidRDefault="004A2907" w:rsidP="004A2907">
      <w:pPr>
        <w:rPr>
          <w:lang w:val="es-AR"/>
        </w:rPr>
      </w:pPr>
    </w:p>
    <w:p w14:paraId="08432E7F" w14:textId="77777777" w:rsidR="004A2907" w:rsidRPr="004A2907" w:rsidRDefault="004A2907" w:rsidP="004A2907">
      <w:pPr>
        <w:rPr>
          <w:lang w:val="es-AR"/>
        </w:rPr>
      </w:pPr>
      <w:r w:rsidRPr="004A2907">
        <w:rPr>
          <w:b/>
          <w:bCs/>
          <w:iCs/>
          <w:lang w:val="es-AR"/>
        </w:rPr>
        <w:t>Becas y subvenciones externas:</w:t>
      </w:r>
      <w:r w:rsidRPr="004A2907">
        <w:rPr>
          <w:lang w:val="es-AR"/>
        </w:rPr>
        <w:t xml:space="preserve"> También existen muchas organizaciones que ofrecen becas y subvenciones para financiar programas de intercambio estudiantil. Estas pueden ser otorgadas por gobiernos, empresas y organizaciones no gubernamentales. Es recomendable buscar estas oportunidades en línea y aplicar a ellas con anticipación.</w:t>
      </w:r>
    </w:p>
    <w:p w14:paraId="145B7968" w14:textId="77777777" w:rsidR="004A2907" w:rsidRPr="004A2907" w:rsidRDefault="004A2907" w:rsidP="004A2907">
      <w:pPr>
        <w:rPr>
          <w:lang w:val="es-AR"/>
        </w:rPr>
      </w:pPr>
    </w:p>
    <w:p w14:paraId="144D5843" w14:textId="77777777" w:rsidR="004A2907" w:rsidRPr="004A2907" w:rsidRDefault="004A2907" w:rsidP="004A2907">
      <w:pPr>
        <w:rPr>
          <w:lang w:val="es-AR"/>
        </w:rPr>
      </w:pPr>
      <w:r w:rsidRPr="004A2907">
        <w:rPr>
          <w:b/>
          <w:bCs/>
          <w:iCs/>
          <w:lang w:val="es-AR"/>
        </w:rPr>
        <w:t>Financiamiento personal:</w:t>
      </w:r>
      <w:r w:rsidRPr="004A2907">
        <w:rPr>
          <w:lang w:val="es-AR"/>
        </w:rPr>
        <w:t xml:space="preserve"> Los estudiantes también pueden financiar su intercambio estudiantil con sus propios recursos, ya sea mediante ahorros personales o mediante préstamos estudiantiles. Es importante considerar la capacidad de pago del estudiante y su familia antes de optar por esta opción.</w:t>
      </w:r>
    </w:p>
    <w:p w14:paraId="763FAEC5" w14:textId="77777777" w:rsidR="004A2907" w:rsidRPr="004A2907" w:rsidRDefault="004A2907" w:rsidP="004A2907">
      <w:pPr>
        <w:rPr>
          <w:lang w:val="es-AR"/>
        </w:rPr>
      </w:pPr>
    </w:p>
    <w:p w14:paraId="6918A8C3" w14:textId="2F63F208" w:rsidR="004A2907" w:rsidRDefault="004A2907" w:rsidP="004A2907">
      <w:pPr>
        <w:rPr>
          <w:lang w:val="es-AR"/>
        </w:rPr>
      </w:pPr>
      <w:r w:rsidRPr="004A2907">
        <w:rPr>
          <w:lang w:val="es-AR"/>
        </w:rPr>
        <w:t>En resumen, los costos y financiamiento de un intercambio estudiantil pueden variar, pero hay muchas opciones de financiamiento disponibles para los estudiantes interesados en participar en ellos. Es importante investigar y planificar con anticipación para tomar una decisión informada.</w:t>
      </w:r>
    </w:p>
    <w:p w14:paraId="2848DEEB" w14:textId="6AC93FEE" w:rsidR="004A2907" w:rsidRDefault="008A227F" w:rsidP="008A227F">
      <w:pPr>
        <w:pStyle w:val="heading1"/>
        <w:rPr>
          <w:lang w:val="es-AR"/>
        </w:rPr>
      </w:pPr>
      <w:r>
        <w:rPr>
          <w:lang w:val="es-AR"/>
        </w:rPr>
        <w:lastRenderedPageBreak/>
        <w:t>Preparación para intercambio</w:t>
      </w:r>
    </w:p>
    <w:p w14:paraId="682EF84D" w14:textId="77777777" w:rsidR="008A227F" w:rsidRPr="008A227F" w:rsidRDefault="008A227F" w:rsidP="008A227F">
      <w:pPr>
        <w:pStyle w:val="p1a"/>
        <w:rPr>
          <w:lang w:val="es-AR"/>
        </w:rPr>
      </w:pPr>
      <w:r w:rsidRPr="008A227F">
        <w:rPr>
          <w:lang w:val="es-AR"/>
        </w:rPr>
        <w:t>Prepararse para un intercambio estudiantil es una parte importante del proceso para garantizar que el estudiante tenga una experiencia exitosa. A continuación, se presentan algunas sugerencias para prepararse para un intercambio estudiantil:</w:t>
      </w:r>
    </w:p>
    <w:p w14:paraId="6CF89968" w14:textId="77777777" w:rsidR="008A227F" w:rsidRPr="008A227F" w:rsidRDefault="008A227F" w:rsidP="008A227F">
      <w:pPr>
        <w:rPr>
          <w:lang w:val="es-AR"/>
        </w:rPr>
      </w:pPr>
    </w:p>
    <w:p w14:paraId="18221927" w14:textId="77777777" w:rsidR="008A227F" w:rsidRPr="008A227F" w:rsidRDefault="008A227F" w:rsidP="008A227F">
      <w:pPr>
        <w:rPr>
          <w:lang w:val="es-AR"/>
        </w:rPr>
      </w:pPr>
      <w:r w:rsidRPr="008A227F">
        <w:rPr>
          <w:b/>
          <w:bCs/>
          <w:iCs/>
        </w:rPr>
        <w:t>Investigar el país de destino:</w:t>
      </w:r>
      <w:r w:rsidRPr="008A227F">
        <w:rPr>
          <w:lang w:val="es-AR"/>
        </w:rPr>
        <w:t xml:space="preserve"> Antes de partir, es importante investigar el país de destino para aprender más sobre su cultura, historia, costumbres y tradiciones. Esto puede ayudar al estudiante a sentirse más cómodo y preparado para la experiencia.</w:t>
      </w:r>
    </w:p>
    <w:p w14:paraId="6F2BB612" w14:textId="77777777" w:rsidR="008A227F" w:rsidRPr="008A227F" w:rsidRDefault="008A227F" w:rsidP="008A227F">
      <w:pPr>
        <w:rPr>
          <w:lang w:val="es-AR"/>
        </w:rPr>
      </w:pPr>
    </w:p>
    <w:p w14:paraId="7AF4C69F" w14:textId="77777777" w:rsidR="008A227F" w:rsidRPr="008A227F" w:rsidRDefault="008A227F" w:rsidP="008A227F">
      <w:pPr>
        <w:rPr>
          <w:lang w:val="es-AR"/>
        </w:rPr>
      </w:pPr>
      <w:r w:rsidRPr="008A227F">
        <w:rPr>
          <w:b/>
          <w:bCs/>
          <w:iCs/>
        </w:rPr>
        <w:t>Aprender el idioma</w:t>
      </w:r>
      <w:r w:rsidRPr="008A227F">
        <w:rPr>
          <w:lang w:val="es-AR"/>
        </w:rPr>
        <w:t>: Si el idioma del país de destino es diferente al idioma nativo del estudiante, es importante que el estudiante aprenda al menos lo básico del idioma. Esto ayudará al estudiante a comunicarse mejor con los habitantes locales y a desenvolverse en situaciones cotidianas.</w:t>
      </w:r>
    </w:p>
    <w:p w14:paraId="1B74CC28" w14:textId="77777777" w:rsidR="008A227F" w:rsidRPr="008A227F" w:rsidRDefault="008A227F" w:rsidP="008A227F">
      <w:pPr>
        <w:rPr>
          <w:lang w:val="es-AR"/>
        </w:rPr>
      </w:pPr>
    </w:p>
    <w:p w14:paraId="6AC8E0E3" w14:textId="77777777" w:rsidR="008A227F" w:rsidRPr="008A227F" w:rsidRDefault="008A227F" w:rsidP="008A227F">
      <w:pPr>
        <w:rPr>
          <w:lang w:val="es-AR"/>
        </w:rPr>
      </w:pPr>
      <w:r w:rsidRPr="008A227F">
        <w:rPr>
          <w:b/>
          <w:bCs/>
          <w:iCs/>
        </w:rPr>
        <w:t>Obtener los documentos necesarios</w:t>
      </w:r>
      <w:r w:rsidRPr="008A227F">
        <w:rPr>
          <w:lang w:val="es-AR"/>
        </w:rPr>
        <w:t>: Es importante obtener los documentos necesarios para viajar y estudiar en el extranjero, como el pasaporte, el visado y cualquier documento adicional requerido por la institución educativa.</w:t>
      </w:r>
    </w:p>
    <w:p w14:paraId="376853CF" w14:textId="77777777" w:rsidR="008A227F" w:rsidRPr="008A227F" w:rsidRDefault="008A227F" w:rsidP="008A227F">
      <w:pPr>
        <w:rPr>
          <w:lang w:val="es-AR"/>
        </w:rPr>
      </w:pPr>
    </w:p>
    <w:p w14:paraId="3864030B" w14:textId="77777777" w:rsidR="008A227F" w:rsidRPr="008A227F" w:rsidRDefault="008A227F" w:rsidP="008A227F">
      <w:pPr>
        <w:rPr>
          <w:lang w:val="es-AR"/>
        </w:rPr>
      </w:pPr>
      <w:r w:rsidRPr="008A227F">
        <w:rPr>
          <w:b/>
          <w:bCs/>
          <w:iCs/>
        </w:rPr>
        <w:t>Comunicarse con la institución educativa en el extranjero:</w:t>
      </w:r>
      <w:r w:rsidRPr="008A227F">
        <w:rPr>
          <w:lang w:val="es-AR"/>
        </w:rPr>
        <w:t xml:space="preserve"> Es importante mantener una buena comunicación con la institución educativa en el extranjero para asegurarse de que el estudiante esté preparado para la experiencia. Los estudiantes deben comunicarse con el personal de la institución para obtener información sobre la cultura del país de destino, el plan de estudios y cualquier otro asunto relevante.</w:t>
      </w:r>
    </w:p>
    <w:p w14:paraId="6FD5847A" w14:textId="77777777" w:rsidR="008A227F" w:rsidRPr="008A227F" w:rsidRDefault="008A227F" w:rsidP="008A227F">
      <w:pPr>
        <w:rPr>
          <w:lang w:val="es-AR"/>
        </w:rPr>
      </w:pPr>
    </w:p>
    <w:p w14:paraId="6D482119" w14:textId="77777777" w:rsidR="008A227F" w:rsidRPr="008A227F" w:rsidRDefault="008A227F" w:rsidP="008A227F">
      <w:pPr>
        <w:rPr>
          <w:lang w:val="es-AR"/>
        </w:rPr>
      </w:pPr>
      <w:r w:rsidRPr="008A227F">
        <w:rPr>
          <w:b/>
          <w:bCs/>
          <w:iCs/>
        </w:rPr>
        <w:t>Empacar adecuadamente:</w:t>
      </w:r>
      <w:r w:rsidRPr="008A227F">
        <w:rPr>
          <w:lang w:val="es-AR"/>
        </w:rPr>
        <w:t xml:space="preserve"> Es importante empacar adecuadamente para el viaje y asegurarse de que el estudiante tenga todo lo necesario para una estadía cómoda y segura. Se recomienda hacer una lista de verificación de todo lo necesario antes de comenzar a empacar.</w:t>
      </w:r>
    </w:p>
    <w:p w14:paraId="032AA1C4" w14:textId="77777777" w:rsidR="008A227F" w:rsidRPr="008A227F" w:rsidRDefault="008A227F" w:rsidP="008A227F">
      <w:pPr>
        <w:rPr>
          <w:lang w:val="es-AR"/>
        </w:rPr>
      </w:pPr>
    </w:p>
    <w:p w14:paraId="158C7C0D" w14:textId="77777777" w:rsidR="008A227F" w:rsidRPr="008A227F" w:rsidRDefault="008A227F" w:rsidP="008A227F">
      <w:pPr>
        <w:rPr>
          <w:lang w:val="es-AR"/>
        </w:rPr>
      </w:pPr>
      <w:r w:rsidRPr="008A227F">
        <w:rPr>
          <w:b/>
          <w:bCs/>
          <w:iCs/>
        </w:rPr>
        <w:t>Prepararse para el cambio cultural:</w:t>
      </w:r>
      <w:r w:rsidRPr="008A227F">
        <w:rPr>
          <w:lang w:val="es-AR"/>
        </w:rPr>
        <w:t xml:space="preserve"> Los estudiantes deben prepararse para el cambio cultural que experimentarán en el país de destino. Deben ser respetuosos con la cultura local y estar abiertos a nuevas experiencias y formas de pensar.</w:t>
      </w:r>
    </w:p>
    <w:p w14:paraId="497FB9C5" w14:textId="77777777" w:rsidR="008A227F" w:rsidRPr="008A227F" w:rsidRDefault="008A227F" w:rsidP="008A227F">
      <w:pPr>
        <w:rPr>
          <w:lang w:val="es-AR"/>
        </w:rPr>
      </w:pPr>
    </w:p>
    <w:p w14:paraId="45A67503" w14:textId="49EE5D2C" w:rsidR="008A227F" w:rsidRDefault="008A227F" w:rsidP="008A227F">
      <w:pPr>
        <w:rPr>
          <w:lang w:val="es-AR"/>
        </w:rPr>
      </w:pPr>
      <w:r w:rsidRPr="008A227F">
        <w:rPr>
          <w:lang w:val="es-AR"/>
        </w:rPr>
        <w:t>En resumen, prepararse adecuadamente para un intercambio estudiantil es clave para garantizar una experiencia exitosa. Los estudiantes deben investigar el país de destino, aprender el idioma, obtener los documentos necesarios, comunicarse con la institución educativa, empacar adecuadamente y prepararse para el cambio cultural. Al hacerlo, pueden tener una experiencia educativa enriquecedora y transformadora.</w:t>
      </w:r>
    </w:p>
    <w:p w14:paraId="58792F82" w14:textId="16F7EF28" w:rsidR="008A227F" w:rsidRDefault="008A227F" w:rsidP="008A227F">
      <w:pPr>
        <w:pStyle w:val="heading1"/>
        <w:rPr>
          <w:lang w:val="es-AR"/>
        </w:rPr>
      </w:pPr>
      <w:r>
        <w:rPr>
          <w:lang w:val="es-AR"/>
        </w:rPr>
        <w:t>Regreso a casa</w:t>
      </w:r>
    </w:p>
    <w:p w14:paraId="2A2FFACF" w14:textId="4AF871E7" w:rsidR="008A227F" w:rsidRPr="008A227F" w:rsidRDefault="008A227F" w:rsidP="008A227F">
      <w:pPr>
        <w:pStyle w:val="p1a"/>
        <w:rPr>
          <w:lang w:val="es-AR"/>
        </w:rPr>
      </w:pPr>
      <w:r w:rsidRPr="008A227F">
        <w:rPr>
          <w:lang w:val="es-AR"/>
        </w:rPr>
        <w:t xml:space="preserve">El regreso a casa después de un intercambio estudiantil puede ser un momento emocionalmente desafiante para muchos estudiantes. Después de haber pasado varios </w:t>
      </w:r>
      <w:r w:rsidRPr="008A227F">
        <w:rPr>
          <w:lang w:val="es-AR"/>
        </w:rPr>
        <w:lastRenderedPageBreak/>
        <w:t xml:space="preserve">meses o incluso años en otro país, regresar a casa puede ser un choque cultural y emocional. </w:t>
      </w:r>
      <w:r>
        <w:rPr>
          <w:lang w:val="es-AR"/>
        </w:rPr>
        <w:t>A</w:t>
      </w:r>
      <w:r w:rsidRPr="008A227F">
        <w:rPr>
          <w:lang w:val="es-AR"/>
        </w:rPr>
        <w:t>lgunos consejos para ayudar a los estudiantes a hacer una transición suave de vuelta a casa después de su experiencia de intercambio estudiantil:</w:t>
      </w:r>
    </w:p>
    <w:p w14:paraId="0DB5A893" w14:textId="77777777" w:rsidR="008A227F" w:rsidRPr="008A227F" w:rsidRDefault="008A227F" w:rsidP="008A227F">
      <w:pPr>
        <w:rPr>
          <w:lang w:val="es-AR"/>
        </w:rPr>
      </w:pPr>
    </w:p>
    <w:p w14:paraId="0D10CCEC" w14:textId="77777777" w:rsidR="008A227F" w:rsidRPr="008A227F" w:rsidRDefault="008A227F" w:rsidP="008A227F">
      <w:pPr>
        <w:rPr>
          <w:lang w:val="es-AR"/>
        </w:rPr>
      </w:pPr>
      <w:r w:rsidRPr="008A227F">
        <w:rPr>
          <w:b/>
          <w:bCs/>
          <w:iCs/>
        </w:rPr>
        <w:t xml:space="preserve">Tener </w:t>
      </w:r>
      <w:proofErr w:type="spellStart"/>
      <w:r w:rsidRPr="008A227F">
        <w:rPr>
          <w:b/>
          <w:bCs/>
          <w:iCs/>
        </w:rPr>
        <w:t>expectativas</w:t>
      </w:r>
      <w:proofErr w:type="spellEnd"/>
      <w:r w:rsidRPr="008A227F">
        <w:rPr>
          <w:b/>
          <w:bCs/>
          <w:iCs/>
        </w:rPr>
        <w:t xml:space="preserve"> </w:t>
      </w:r>
      <w:proofErr w:type="spellStart"/>
      <w:r w:rsidRPr="008A227F">
        <w:rPr>
          <w:b/>
          <w:bCs/>
          <w:iCs/>
        </w:rPr>
        <w:t>realistas</w:t>
      </w:r>
      <w:proofErr w:type="spellEnd"/>
      <w:r w:rsidRPr="008A227F">
        <w:rPr>
          <w:lang w:val="es-AR"/>
        </w:rPr>
        <w:t>: Es importante que los estudiantes tengan expectativas realistas sobre su regreso a casa. La vida puede haber continuado mientras estaban fuera, y puede llevar tiempo para volver a adaptarse a su entorno anterior.</w:t>
      </w:r>
    </w:p>
    <w:p w14:paraId="58923214" w14:textId="77777777" w:rsidR="008A227F" w:rsidRPr="008A227F" w:rsidRDefault="008A227F" w:rsidP="008A227F">
      <w:pPr>
        <w:rPr>
          <w:lang w:val="es-AR"/>
        </w:rPr>
      </w:pPr>
    </w:p>
    <w:p w14:paraId="7B9819E1" w14:textId="77777777" w:rsidR="008A227F" w:rsidRPr="008A227F" w:rsidRDefault="008A227F" w:rsidP="008A227F">
      <w:pPr>
        <w:rPr>
          <w:lang w:val="es-AR"/>
        </w:rPr>
      </w:pPr>
      <w:r w:rsidRPr="008A227F">
        <w:rPr>
          <w:b/>
          <w:bCs/>
          <w:iCs/>
        </w:rPr>
        <w:t>Tomarse tiempo para adaptarse</w:t>
      </w:r>
      <w:r w:rsidRPr="008A227F">
        <w:rPr>
          <w:lang w:val="es-AR"/>
        </w:rPr>
        <w:t>: Los estudiantes pueden sentirse abrumados al principio al regresar a casa. Es importante que se den tiempo para adaptarse a su entorno anterior, especialmente si experimentan choque cultural inverso. Los estudiantes deben ser pacientes consigo mismos y buscar apoyo de amigos y familiares.</w:t>
      </w:r>
    </w:p>
    <w:p w14:paraId="1525CD2B" w14:textId="77777777" w:rsidR="008A227F" w:rsidRPr="008A227F" w:rsidRDefault="008A227F" w:rsidP="008A227F">
      <w:pPr>
        <w:rPr>
          <w:lang w:val="es-AR"/>
        </w:rPr>
      </w:pPr>
    </w:p>
    <w:p w14:paraId="663CAAFC" w14:textId="77777777" w:rsidR="008A227F" w:rsidRPr="008A227F" w:rsidRDefault="008A227F" w:rsidP="008A227F">
      <w:pPr>
        <w:rPr>
          <w:lang w:val="es-AR"/>
        </w:rPr>
      </w:pPr>
      <w:r w:rsidRPr="008A227F">
        <w:rPr>
          <w:b/>
          <w:bCs/>
          <w:iCs/>
        </w:rPr>
        <w:t>Mantenerse en contacto con amigos en el extranjero</w:t>
      </w:r>
      <w:r w:rsidRPr="008A227F">
        <w:rPr>
          <w:lang w:val="es-AR"/>
        </w:rPr>
        <w:t>: Mantenerse en contacto con amigos hechos durante el intercambio estudiantil puede ayudar a los estudiantes a mantenerse conectados con la cultura que experimentaron y a mantener su perspectiva global.</w:t>
      </w:r>
    </w:p>
    <w:p w14:paraId="40786083" w14:textId="77777777" w:rsidR="008A227F" w:rsidRPr="008A227F" w:rsidRDefault="008A227F" w:rsidP="008A227F">
      <w:pPr>
        <w:rPr>
          <w:lang w:val="es-AR"/>
        </w:rPr>
      </w:pPr>
    </w:p>
    <w:p w14:paraId="651B48B2" w14:textId="77777777" w:rsidR="008A227F" w:rsidRPr="008A227F" w:rsidRDefault="008A227F" w:rsidP="008A227F">
      <w:pPr>
        <w:rPr>
          <w:lang w:val="es-AR"/>
        </w:rPr>
      </w:pPr>
      <w:r w:rsidRPr="008A227F">
        <w:rPr>
          <w:b/>
          <w:bCs/>
          <w:iCs/>
        </w:rPr>
        <w:t>Reflexionar sobre la experiencia:</w:t>
      </w:r>
      <w:r w:rsidRPr="008A227F">
        <w:rPr>
          <w:lang w:val="es-AR"/>
        </w:rPr>
        <w:t xml:space="preserve"> Los estudiantes pueden beneficiarse al tomarse el tiempo para reflexionar sobre su experiencia en el extranjero y cómo ha afectado su perspectiva y crecimiento personal. Esto puede ayudarlos a integrar lo que han aprendido en su vida diaria y a prepararse para futuras oportunidades de viaje y aprendizaje.</w:t>
      </w:r>
    </w:p>
    <w:p w14:paraId="62C0BCF6" w14:textId="77777777" w:rsidR="008A227F" w:rsidRPr="008A227F" w:rsidRDefault="008A227F" w:rsidP="008A227F">
      <w:pPr>
        <w:rPr>
          <w:lang w:val="es-AR"/>
        </w:rPr>
      </w:pPr>
    </w:p>
    <w:p w14:paraId="171E2394" w14:textId="77777777" w:rsidR="008A227F" w:rsidRPr="008A227F" w:rsidRDefault="008A227F" w:rsidP="008A227F">
      <w:pPr>
        <w:rPr>
          <w:lang w:val="es-AR"/>
        </w:rPr>
      </w:pPr>
      <w:r w:rsidRPr="008A227F">
        <w:rPr>
          <w:b/>
          <w:bCs/>
          <w:iCs/>
        </w:rPr>
        <w:t>Participar en actividades culturales:</w:t>
      </w:r>
      <w:r w:rsidRPr="008A227F">
        <w:rPr>
          <w:lang w:val="es-AR"/>
        </w:rPr>
        <w:t xml:space="preserve"> Los estudiantes pueden participar en actividades culturales en su comunidad para mantener su interés en la cultura que experimentaron y para compartir lo que han aprendido con otros.</w:t>
      </w:r>
    </w:p>
    <w:p w14:paraId="7A47A20E" w14:textId="77777777" w:rsidR="008A227F" w:rsidRPr="008A227F" w:rsidRDefault="008A227F" w:rsidP="008A227F">
      <w:pPr>
        <w:rPr>
          <w:lang w:val="es-AR"/>
        </w:rPr>
      </w:pPr>
    </w:p>
    <w:p w14:paraId="2920E341" w14:textId="77777777" w:rsidR="008A227F" w:rsidRPr="008A227F" w:rsidRDefault="008A227F" w:rsidP="008A227F">
      <w:pPr>
        <w:rPr>
          <w:lang w:val="es-AR"/>
        </w:rPr>
      </w:pPr>
      <w:r w:rsidRPr="008A227F">
        <w:rPr>
          <w:b/>
          <w:bCs/>
          <w:iCs/>
        </w:rPr>
        <w:t>Considerar futuras oportunidades:</w:t>
      </w:r>
      <w:r w:rsidRPr="008A227F">
        <w:rPr>
          <w:lang w:val="es-AR"/>
        </w:rPr>
        <w:t xml:space="preserve"> Los estudiantes pueden considerar futuras oportunidades de viaje y aprendizaje, ya que su experiencia en el extranjero puede haber abierto nuevas perspectivas y posibilidades.</w:t>
      </w:r>
    </w:p>
    <w:p w14:paraId="6DBB0B4E" w14:textId="77777777" w:rsidR="008A227F" w:rsidRPr="008A227F" w:rsidRDefault="008A227F" w:rsidP="008A227F">
      <w:pPr>
        <w:rPr>
          <w:lang w:val="es-AR"/>
        </w:rPr>
      </w:pPr>
    </w:p>
    <w:p w14:paraId="409E7EF0" w14:textId="74358998" w:rsidR="008A227F" w:rsidRDefault="008A227F" w:rsidP="008A227F">
      <w:pPr>
        <w:rPr>
          <w:lang w:val="es-AR"/>
        </w:rPr>
      </w:pPr>
      <w:r>
        <w:rPr>
          <w:lang w:val="es-AR"/>
        </w:rPr>
        <w:t>E</w:t>
      </w:r>
      <w:r w:rsidRPr="008A227F">
        <w:rPr>
          <w:lang w:val="es-AR"/>
        </w:rPr>
        <w:t>l regreso a casa después de un intercambio estudiantil puede ser desafiante, pero también puede ser una oportunidad para crecer y reflexionar sobre la experiencia vivida. Al tomarse el tiempo para adaptarse, reflexionar sobre la experiencia y mantenerse conectados con amigos en el extranjero, los estudiantes pueden hacer una transición suave de vuelta a casa y continuar su desarrollo personal y educativo.</w:t>
      </w:r>
    </w:p>
    <w:p w14:paraId="44EC8920" w14:textId="14927767" w:rsidR="008A227F" w:rsidRDefault="00D354A7" w:rsidP="00D354A7">
      <w:pPr>
        <w:pStyle w:val="heading1"/>
        <w:rPr>
          <w:lang w:val="es-AR"/>
        </w:rPr>
      </w:pPr>
      <w:r>
        <w:rPr>
          <w:lang w:val="es-AR"/>
        </w:rPr>
        <w:t>Impacto a largo plazo</w:t>
      </w:r>
    </w:p>
    <w:p w14:paraId="7A30E7C7" w14:textId="2021E7D6" w:rsidR="00D354A7" w:rsidRPr="00D354A7" w:rsidRDefault="00D354A7" w:rsidP="00D354A7">
      <w:pPr>
        <w:rPr>
          <w:lang w:val="es-AR"/>
        </w:rPr>
      </w:pPr>
      <w:r w:rsidRPr="00D354A7">
        <w:rPr>
          <w:lang w:val="es-AR"/>
        </w:rPr>
        <w:t>Los intercambios estudiantiles pueden tener un impacto a largo plazo significativo en la vida y en la carrera de un estudiante</w:t>
      </w:r>
    </w:p>
    <w:p w14:paraId="4138C058" w14:textId="77777777" w:rsidR="00D354A7" w:rsidRPr="00D354A7" w:rsidRDefault="00D354A7" w:rsidP="00D354A7">
      <w:pPr>
        <w:rPr>
          <w:lang w:val="es-AR"/>
        </w:rPr>
      </w:pPr>
    </w:p>
    <w:p w14:paraId="3937BDF8" w14:textId="77777777" w:rsidR="00D354A7" w:rsidRPr="00D354A7" w:rsidRDefault="00D354A7" w:rsidP="00D354A7">
      <w:pPr>
        <w:rPr>
          <w:lang w:val="es-AR"/>
        </w:rPr>
      </w:pPr>
      <w:r w:rsidRPr="00D354A7">
        <w:rPr>
          <w:b/>
          <w:bCs/>
          <w:iCs/>
        </w:rPr>
        <w:lastRenderedPageBreak/>
        <w:t>Mejora en las habilidades lingüísticas</w:t>
      </w:r>
      <w:r w:rsidRPr="00D354A7">
        <w:rPr>
          <w:lang w:val="es-AR"/>
        </w:rPr>
        <w:t>: Los estudiantes que participan en intercambios estudiantiles tienen la oportunidad de sumergirse en una nueva lengua y cultura. Esto puede ayudar a mejorar sus habilidades lingüísticas y a tener una mejor comprensión de la cultura y la sociedad de ese país.</w:t>
      </w:r>
    </w:p>
    <w:p w14:paraId="2A7FB04E" w14:textId="77777777" w:rsidR="00D354A7" w:rsidRPr="00D354A7" w:rsidRDefault="00D354A7" w:rsidP="00D354A7">
      <w:pPr>
        <w:rPr>
          <w:lang w:val="es-AR"/>
        </w:rPr>
      </w:pPr>
    </w:p>
    <w:p w14:paraId="7F9B78AC" w14:textId="77777777" w:rsidR="00D354A7" w:rsidRPr="00D354A7" w:rsidRDefault="00D354A7" w:rsidP="00D354A7">
      <w:pPr>
        <w:rPr>
          <w:lang w:val="es-AR"/>
        </w:rPr>
      </w:pPr>
      <w:r w:rsidRPr="00D354A7">
        <w:rPr>
          <w:b/>
          <w:bCs/>
          <w:iCs/>
        </w:rPr>
        <w:t>Desarrollo de habilidades interculturales</w:t>
      </w:r>
      <w:r w:rsidRPr="00D354A7">
        <w:rPr>
          <w:lang w:val="es-AR"/>
        </w:rPr>
        <w:t>: Los intercambios estudiantiles también ayudan a los estudiantes a desarrollar habilidades interculturales, incluyendo la capacidad de adaptarse a situaciones nuevas y desconocidas, comunicarse de manera efectiva con personas de diferentes culturas y tener una perspectiva global en su forma de pensar.</w:t>
      </w:r>
    </w:p>
    <w:p w14:paraId="0A71649C" w14:textId="77777777" w:rsidR="00D354A7" w:rsidRPr="00D354A7" w:rsidRDefault="00D354A7" w:rsidP="00D354A7">
      <w:pPr>
        <w:rPr>
          <w:lang w:val="es-AR"/>
        </w:rPr>
      </w:pPr>
    </w:p>
    <w:p w14:paraId="3B2D6D8B" w14:textId="77777777" w:rsidR="00D354A7" w:rsidRPr="00D354A7" w:rsidRDefault="00D354A7" w:rsidP="00D354A7">
      <w:pPr>
        <w:rPr>
          <w:lang w:val="es-AR"/>
        </w:rPr>
      </w:pPr>
      <w:r w:rsidRPr="00D354A7">
        <w:rPr>
          <w:b/>
          <w:bCs/>
          <w:iCs/>
        </w:rPr>
        <w:t>Ampliación de redes sociales y profesionales</w:t>
      </w:r>
      <w:r w:rsidRPr="00D354A7">
        <w:rPr>
          <w:lang w:val="es-AR"/>
        </w:rPr>
        <w:t>: Los estudiantes que participan en intercambios estudiantiles tienen la oportunidad de hacer conexiones con personas de diferentes partes del mundo. Estas conexiones pueden resultar en oportunidades de colaboración y crecimiento profesional en el futuro.</w:t>
      </w:r>
    </w:p>
    <w:p w14:paraId="58D0422A" w14:textId="77777777" w:rsidR="00D354A7" w:rsidRPr="00D354A7" w:rsidRDefault="00D354A7" w:rsidP="00D354A7">
      <w:pPr>
        <w:rPr>
          <w:lang w:val="es-AR"/>
        </w:rPr>
      </w:pPr>
    </w:p>
    <w:p w14:paraId="488728D6" w14:textId="77777777" w:rsidR="00D354A7" w:rsidRPr="00D354A7" w:rsidRDefault="00D354A7" w:rsidP="00D354A7">
      <w:pPr>
        <w:rPr>
          <w:lang w:val="es-AR"/>
        </w:rPr>
      </w:pPr>
      <w:r w:rsidRPr="00D354A7">
        <w:rPr>
          <w:b/>
          <w:bCs/>
          <w:iCs/>
        </w:rPr>
        <w:t>Aumento de la confianza y la autoestima</w:t>
      </w:r>
      <w:r w:rsidRPr="00D354A7">
        <w:rPr>
          <w:lang w:val="es-AR"/>
        </w:rPr>
        <w:t>: El hecho de tener éxito en una experiencia de intercambio estudiantil, incluyendo el aprendizaje de una nueva lengua y la adaptación a un nuevo entorno cultural, puede aumentar la confianza y la autoestima de un estudiante.</w:t>
      </w:r>
    </w:p>
    <w:p w14:paraId="043682F2" w14:textId="77777777" w:rsidR="00D354A7" w:rsidRPr="00D354A7" w:rsidRDefault="00D354A7" w:rsidP="00D354A7">
      <w:pPr>
        <w:rPr>
          <w:lang w:val="es-AR"/>
        </w:rPr>
      </w:pPr>
    </w:p>
    <w:p w14:paraId="3A4A324A" w14:textId="77777777" w:rsidR="00D354A7" w:rsidRPr="00D354A7" w:rsidRDefault="00D354A7" w:rsidP="00D354A7">
      <w:pPr>
        <w:rPr>
          <w:lang w:val="es-AR"/>
        </w:rPr>
      </w:pPr>
      <w:r w:rsidRPr="00D354A7">
        <w:rPr>
          <w:b/>
          <w:bCs/>
          <w:iCs/>
        </w:rPr>
        <w:t>Mejora de las perspectivas laborales</w:t>
      </w:r>
      <w:r w:rsidRPr="00D354A7">
        <w:rPr>
          <w:lang w:val="es-AR"/>
        </w:rPr>
        <w:t>: Los estudiantes que han participado en intercambios estudiantiles pueden tener una ventaja en el mercado laboral, ya que las habilidades interculturales y lingüísticas son altamente valoradas por los empleadores. Además, la experiencia de un intercambio estudiantil puede ser vista como un indicador de la capacidad del estudiante para adaptarse y tener éxito en un entorno de trabajo internacional.</w:t>
      </w:r>
    </w:p>
    <w:p w14:paraId="4B781973" w14:textId="77777777" w:rsidR="00D354A7" w:rsidRPr="00D354A7" w:rsidRDefault="00D354A7" w:rsidP="00D354A7">
      <w:pPr>
        <w:rPr>
          <w:lang w:val="es-AR"/>
        </w:rPr>
      </w:pPr>
    </w:p>
    <w:p w14:paraId="59751F14" w14:textId="77777777" w:rsidR="00D354A7" w:rsidRPr="00D354A7" w:rsidRDefault="00D354A7" w:rsidP="00D354A7">
      <w:pPr>
        <w:rPr>
          <w:lang w:val="es-AR"/>
        </w:rPr>
      </w:pPr>
      <w:r w:rsidRPr="00D354A7">
        <w:rPr>
          <w:b/>
          <w:bCs/>
          <w:iCs/>
        </w:rPr>
        <w:t>Impacto en la toma de decisiones futuras:</w:t>
      </w:r>
      <w:r w:rsidRPr="00D354A7">
        <w:rPr>
          <w:lang w:val="es-AR"/>
        </w:rPr>
        <w:t xml:space="preserve"> La experiencia de un intercambio estudiantil puede tener un impacto en la toma de decisiones futuras del estudiante, incluyendo la elección de una carrera, la decisión de vivir o trabajar en el extranjero, y la perspectiva general del estudiante sobre el mundo.</w:t>
      </w:r>
    </w:p>
    <w:p w14:paraId="7D3614FC" w14:textId="77777777" w:rsidR="00D354A7" w:rsidRPr="00D354A7" w:rsidRDefault="00D354A7" w:rsidP="00D354A7">
      <w:pPr>
        <w:rPr>
          <w:lang w:val="es-AR"/>
        </w:rPr>
      </w:pPr>
    </w:p>
    <w:p w14:paraId="51FB555A" w14:textId="4FC7B2C4" w:rsidR="00D354A7" w:rsidRDefault="00D354A7" w:rsidP="00D354A7">
      <w:pPr>
        <w:rPr>
          <w:lang w:val="es-AR"/>
        </w:rPr>
      </w:pPr>
      <w:r>
        <w:rPr>
          <w:lang w:val="es-AR"/>
        </w:rPr>
        <w:t xml:space="preserve">Los </w:t>
      </w:r>
      <w:r w:rsidRPr="00D354A7">
        <w:rPr>
          <w:lang w:val="es-AR"/>
        </w:rPr>
        <w:t>intercambios estudiantiles pueden tener un impacto a largo plazo significativo en la vida y en la carrera de un estudiante. Desde la mejora de habilidades lingüísticas e interculturales hasta el aumento de la confianza y la autoestima, los intercambios estudiantiles pueden tener un impacto duradero en el desarrollo personal y profesional de un estudiante.</w:t>
      </w:r>
    </w:p>
    <w:p w14:paraId="3B21E19E" w14:textId="20104C94" w:rsidR="00D354A7" w:rsidRDefault="00D354A7" w:rsidP="00D354A7">
      <w:pPr>
        <w:pStyle w:val="heading1"/>
        <w:rPr>
          <w:lang w:val="es-AR"/>
        </w:rPr>
      </w:pPr>
      <w:r>
        <w:rPr>
          <w:lang w:val="es-AR"/>
        </w:rPr>
        <w:t>Beneficios laborales</w:t>
      </w:r>
    </w:p>
    <w:p w14:paraId="63361790" w14:textId="6F8E0C63" w:rsidR="00D354A7" w:rsidRPr="00D354A7" w:rsidRDefault="00D354A7" w:rsidP="00D354A7">
      <w:pPr>
        <w:pStyle w:val="p1a"/>
        <w:ind w:firstLine="227"/>
        <w:rPr>
          <w:lang w:val="es-AR"/>
        </w:rPr>
      </w:pPr>
      <w:r w:rsidRPr="00D354A7">
        <w:rPr>
          <w:lang w:val="es-AR"/>
        </w:rPr>
        <w:t>A continuación, se describen algunos de estos beneficios:</w:t>
      </w:r>
    </w:p>
    <w:p w14:paraId="2D32D059" w14:textId="77777777" w:rsidR="00D354A7" w:rsidRPr="00D354A7" w:rsidRDefault="00D354A7" w:rsidP="00D354A7">
      <w:pPr>
        <w:rPr>
          <w:lang w:val="es-AR"/>
        </w:rPr>
      </w:pPr>
    </w:p>
    <w:p w14:paraId="116FA26D" w14:textId="77777777" w:rsidR="00D354A7" w:rsidRPr="00D354A7" w:rsidRDefault="00D354A7" w:rsidP="00D354A7">
      <w:pPr>
        <w:rPr>
          <w:lang w:val="es-AR"/>
        </w:rPr>
      </w:pPr>
      <w:r w:rsidRPr="00D354A7">
        <w:rPr>
          <w:b/>
          <w:bCs/>
          <w:iCs/>
        </w:rPr>
        <w:lastRenderedPageBreak/>
        <w:t>Habilidades lingüísticas</w:t>
      </w:r>
      <w:r w:rsidRPr="00D354A7">
        <w:rPr>
          <w:lang w:val="es-AR"/>
        </w:rPr>
        <w:t>: Los estudiantes que han participado en un intercambio estudiantil tienen la oportunidad de aprender o mejorar su conocimiento de una lengua extranjera. Tener habilidades lingüísticas en más de un idioma es muy valorado en el mercado laboral globalizado de hoy en día.</w:t>
      </w:r>
    </w:p>
    <w:p w14:paraId="02B6FD01" w14:textId="77777777" w:rsidR="00D354A7" w:rsidRPr="00D354A7" w:rsidRDefault="00D354A7" w:rsidP="00D354A7">
      <w:pPr>
        <w:rPr>
          <w:lang w:val="es-AR"/>
        </w:rPr>
      </w:pPr>
    </w:p>
    <w:p w14:paraId="4114B4D4" w14:textId="77777777" w:rsidR="00D354A7" w:rsidRPr="00D354A7" w:rsidRDefault="00D354A7" w:rsidP="00D354A7">
      <w:pPr>
        <w:rPr>
          <w:lang w:val="es-AR"/>
        </w:rPr>
      </w:pPr>
      <w:r w:rsidRPr="00D354A7">
        <w:rPr>
          <w:b/>
          <w:bCs/>
          <w:iCs/>
        </w:rPr>
        <w:t>Habilidades interculturales:</w:t>
      </w:r>
      <w:r w:rsidRPr="00D354A7">
        <w:rPr>
          <w:lang w:val="es-AR"/>
        </w:rPr>
        <w:t xml:space="preserve"> Los intercambios estudiantiles permiten a los estudiantes interactuar con personas de diferentes culturas, lo que les brinda la oportunidad de desarrollar habilidades interculturales. Estas habilidades incluyen la capacidad de adaptarse a nuevas situaciones, comprender diferentes formas de pensar y comunicarse efectivamente con personas de diferentes orígenes culturales.</w:t>
      </w:r>
    </w:p>
    <w:p w14:paraId="5269FBF6" w14:textId="77777777" w:rsidR="00D354A7" w:rsidRPr="00D354A7" w:rsidRDefault="00D354A7" w:rsidP="00D354A7">
      <w:pPr>
        <w:rPr>
          <w:lang w:val="es-AR"/>
        </w:rPr>
      </w:pPr>
    </w:p>
    <w:p w14:paraId="46F40022" w14:textId="77777777" w:rsidR="00D354A7" w:rsidRPr="00D354A7" w:rsidRDefault="00D354A7" w:rsidP="00D354A7">
      <w:pPr>
        <w:rPr>
          <w:lang w:val="es-AR"/>
        </w:rPr>
      </w:pPr>
      <w:r w:rsidRPr="00D354A7">
        <w:rPr>
          <w:b/>
          <w:bCs/>
          <w:iCs/>
        </w:rPr>
        <w:t>Experiencia internacional:</w:t>
      </w:r>
      <w:r w:rsidRPr="00D354A7">
        <w:rPr>
          <w:lang w:val="es-AR"/>
        </w:rPr>
        <w:t xml:space="preserve"> La experiencia de vivir en otro país y tener una exposición directa </w:t>
      </w:r>
      <w:proofErr w:type="gramStart"/>
      <w:r w:rsidRPr="00D354A7">
        <w:rPr>
          <w:lang w:val="es-AR"/>
        </w:rPr>
        <w:t>a</w:t>
      </w:r>
      <w:proofErr w:type="gramEnd"/>
      <w:r w:rsidRPr="00D354A7">
        <w:rPr>
          <w:lang w:val="es-AR"/>
        </w:rPr>
        <w:t xml:space="preserve"> otra cultura es muy valorada en el mercado laboral global. Los empleadores buscan candidatos que tengan experiencia internacional y que puedan adaptarse a diferentes entornos culturales.</w:t>
      </w:r>
    </w:p>
    <w:p w14:paraId="19B5E42F" w14:textId="77777777" w:rsidR="00D354A7" w:rsidRPr="00D354A7" w:rsidRDefault="00D354A7" w:rsidP="00D354A7">
      <w:pPr>
        <w:rPr>
          <w:lang w:val="es-AR"/>
        </w:rPr>
      </w:pPr>
    </w:p>
    <w:p w14:paraId="71FF8BA7" w14:textId="77777777" w:rsidR="00D354A7" w:rsidRPr="00D354A7" w:rsidRDefault="00D354A7" w:rsidP="00D354A7">
      <w:pPr>
        <w:rPr>
          <w:lang w:val="es-AR"/>
        </w:rPr>
      </w:pPr>
      <w:r w:rsidRPr="00D354A7">
        <w:rPr>
          <w:b/>
          <w:bCs/>
          <w:iCs/>
        </w:rPr>
        <w:t>Redes profesionales:</w:t>
      </w:r>
      <w:r w:rsidRPr="00D354A7">
        <w:rPr>
          <w:lang w:val="es-AR"/>
        </w:rPr>
        <w:t xml:space="preserve"> Durante un intercambio estudiantil, los estudiantes tienen la oportunidad de conocer </w:t>
      </w:r>
      <w:proofErr w:type="gramStart"/>
      <w:r w:rsidRPr="00D354A7">
        <w:rPr>
          <w:lang w:val="es-AR"/>
        </w:rPr>
        <w:t>a</w:t>
      </w:r>
      <w:proofErr w:type="gramEnd"/>
      <w:r w:rsidRPr="00D354A7">
        <w:rPr>
          <w:lang w:val="es-AR"/>
        </w:rPr>
        <w:t xml:space="preserve"> otros estudiantes, profesores y profesionales del país anfitrión. Estas conexiones pueden ayudar a los estudiantes a construir una red profesional internacional, lo que puede ser útil para encontrar empleo o colaborar en proyectos en el futuro.</w:t>
      </w:r>
    </w:p>
    <w:p w14:paraId="739D88CA" w14:textId="77777777" w:rsidR="00D354A7" w:rsidRPr="00D354A7" w:rsidRDefault="00D354A7" w:rsidP="00D354A7">
      <w:pPr>
        <w:rPr>
          <w:lang w:val="es-AR"/>
        </w:rPr>
      </w:pPr>
    </w:p>
    <w:p w14:paraId="7D95A8C9" w14:textId="77777777" w:rsidR="00D354A7" w:rsidRPr="00D354A7" w:rsidRDefault="00D354A7" w:rsidP="00D354A7">
      <w:pPr>
        <w:rPr>
          <w:lang w:val="es-AR"/>
        </w:rPr>
      </w:pPr>
      <w:r w:rsidRPr="00D354A7">
        <w:rPr>
          <w:b/>
          <w:bCs/>
          <w:iCs/>
        </w:rPr>
        <w:t>Flexibilidad y adaptabilidad:</w:t>
      </w:r>
      <w:r w:rsidRPr="00D354A7">
        <w:rPr>
          <w:lang w:val="es-AR"/>
        </w:rPr>
        <w:t xml:space="preserve"> Participar en un intercambio estudiantil requiere una gran cantidad de flexibilidad y adaptabilidad, ya que los estudiantes tienen que adaptarse a un nuevo entorno, un nuevo sistema educativo y, a menudo, un nuevo idioma. Estas habilidades son muy valoradas por los empleadores, ya que muestran que el estudiante puede trabajar en entornos de cambio constante y tiene la capacidad de aprender rápidamente.</w:t>
      </w:r>
    </w:p>
    <w:p w14:paraId="71792D83" w14:textId="77777777" w:rsidR="00D354A7" w:rsidRPr="00D354A7" w:rsidRDefault="00D354A7" w:rsidP="00D354A7">
      <w:pPr>
        <w:rPr>
          <w:lang w:val="es-AR"/>
        </w:rPr>
      </w:pPr>
    </w:p>
    <w:p w14:paraId="2C5683B0" w14:textId="377E2282" w:rsidR="00D354A7" w:rsidRDefault="00D354A7" w:rsidP="00D354A7">
      <w:pPr>
        <w:rPr>
          <w:lang w:val="es-AR"/>
        </w:rPr>
      </w:pPr>
      <w:r w:rsidRPr="00D354A7">
        <w:rPr>
          <w:lang w:val="es-AR"/>
        </w:rPr>
        <w:t>En resumen, los intercambios estudiantiles pueden proporcionar a los estudiantes una serie de beneficios laborales, incluyendo el desarrollo de habilidades lingüísticas e interculturales, la experiencia internacional, la construcción de redes profesionales, y la flexibilidad y adaptabilidad. Todos estos beneficios pueden ayudar a los estudiantes a tener éxito en el mercado laboral globalizado de hoy en día.</w:t>
      </w:r>
    </w:p>
    <w:p w14:paraId="0B8627FF" w14:textId="6D320DE7" w:rsidR="00D354A7" w:rsidRDefault="00D354A7" w:rsidP="00D354A7">
      <w:pPr>
        <w:pStyle w:val="heading1"/>
        <w:rPr>
          <w:lang w:val="es-AR"/>
        </w:rPr>
      </w:pPr>
      <w:r>
        <w:rPr>
          <w:lang w:val="es-AR"/>
        </w:rPr>
        <w:t>Conclusiones</w:t>
      </w:r>
    </w:p>
    <w:p w14:paraId="53F880F3" w14:textId="77777777" w:rsidR="003E1EF3" w:rsidRPr="003E1EF3" w:rsidRDefault="003E1EF3" w:rsidP="003E1EF3">
      <w:pPr>
        <w:pStyle w:val="p1a"/>
        <w:ind w:firstLine="227"/>
        <w:rPr>
          <w:lang w:val="es-AR"/>
        </w:rPr>
      </w:pPr>
      <w:r w:rsidRPr="003E1EF3">
        <w:rPr>
          <w:lang w:val="es-AR"/>
        </w:rPr>
        <w:t xml:space="preserve">En conclusión, los intercambios estudiantiles son una experiencia única </w:t>
      </w:r>
      <w:proofErr w:type="gramStart"/>
      <w:r w:rsidRPr="003E1EF3">
        <w:rPr>
          <w:lang w:val="es-AR"/>
        </w:rPr>
        <w:t>e</w:t>
      </w:r>
      <w:proofErr w:type="gramEnd"/>
      <w:r w:rsidRPr="003E1EF3">
        <w:rPr>
          <w:lang w:val="es-AR"/>
        </w:rPr>
        <w:t xml:space="preserve"> enriquecedora para los estudiantes. No solo les brindan la oportunidad de mejorar su conocimiento de una lengua extranjera y desarrollar habilidades interculturales, sino que también les permiten tener una experiencia internacional valiosa y construir redes profesionales internacionales.</w:t>
      </w:r>
    </w:p>
    <w:p w14:paraId="7F77D57F" w14:textId="77777777" w:rsidR="003E1EF3" w:rsidRPr="003E1EF3" w:rsidRDefault="003E1EF3" w:rsidP="003E1EF3"/>
    <w:p w14:paraId="23754841" w14:textId="527B2E2B" w:rsidR="00D354A7" w:rsidRDefault="003E1EF3" w:rsidP="003E1EF3">
      <w:pPr>
        <w:rPr>
          <w:lang w:val="es-AR"/>
        </w:rPr>
      </w:pPr>
      <w:r w:rsidRPr="003E1EF3">
        <w:rPr>
          <w:lang w:val="es-AR"/>
        </w:rPr>
        <w:lastRenderedPageBreak/>
        <w:t>Además, los beneficios de los intercambios estudiantiles no se limitan al ámbito académico, sino que se extienden al mercado laboral globalizado de hoy en día, donde las habilidades lingüísticas, interculturales y la experiencia internacional son altamente valoradas.</w:t>
      </w:r>
    </w:p>
    <w:p w14:paraId="5AA716BD" w14:textId="77777777" w:rsidR="003E1EF3" w:rsidRDefault="003E1EF3" w:rsidP="003E1EF3">
      <w:pPr>
        <w:rPr>
          <w:lang w:val="es-AR"/>
        </w:rPr>
      </w:pPr>
    </w:p>
    <w:p w14:paraId="6EA3EEF7" w14:textId="209A1743" w:rsidR="003E1EF3" w:rsidRPr="00D354A7" w:rsidRDefault="003E1EF3" w:rsidP="003E1EF3">
      <w:pPr>
        <w:rPr>
          <w:lang w:val="es-AR"/>
        </w:rPr>
      </w:pPr>
      <w:r>
        <w:rPr>
          <w:lang w:val="es-AR"/>
        </w:rPr>
        <w:t>D</w:t>
      </w:r>
      <w:r w:rsidRPr="003E1EF3">
        <w:rPr>
          <w:lang w:val="es-AR"/>
        </w:rPr>
        <w:t>esde un punto de vista objetivo, los intercambios estudiantiles pueden ser una experiencia muy valiosa para los estudiantes, y es importante que las instituciones educativas y los gobiernos sigan apoyando estos programas para brindar a los estudiantes la oportunidad de tener una experiencia internacional única y enriquecedora.</w:t>
      </w:r>
    </w:p>
    <w:sectPr w:rsidR="003E1EF3" w:rsidRPr="00D354A7"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51BB4" w14:textId="77777777" w:rsidR="002E1C7F" w:rsidRDefault="002E1C7F">
      <w:r>
        <w:separator/>
      </w:r>
    </w:p>
  </w:endnote>
  <w:endnote w:type="continuationSeparator" w:id="0">
    <w:p w14:paraId="0C8BD2D5" w14:textId="77777777" w:rsidR="002E1C7F" w:rsidRDefault="002E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3B24A" w14:textId="77777777" w:rsidR="002E1C7F" w:rsidRDefault="002E1C7F" w:rsidP="009A40EA">
      <w:r>
        <w:separator/>
      </w:r>
    </w:p>
  </w:footnote>
  <w:footnote w:type="continuationSeparator" w:id="0">
    <w:p w14:paraId="113A5D04" w14:textId="77777777" w:rsidR="002E1C7F" w:rsidRPr="009A40EA" w:rsidRDefault="002E1C7F" w:rsidP="009A40EA">
      <w:r>
        <w:separator/>
      </w:r>
    </w:p>
  </w:footnote>
  <w:footnote w:type="continuationNotice" w:id="1">
    <w:p w14:paraId="69CEB15D" w14:textId="77777777" w:rsidR="002E1C7F" w:rsidRPr="00C26F77" w:rsidRDefault="002E1C7F"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732774686">
    <w:abstractNumId w:val="10"/>
  </w:num>
  <w:num w:numId="2" w16cid:durableId="546767758">
    <w:abstractNumId w:val="9"/>
  </w:num>
  <w:num w:numId="3" w16cid:durableId="477067887">
    <w:abstractNumId w:val="11"/>
  </w:num>
  <w:num w:numId="4" w16cid:durableId="1257985059">
    <w:abstractNumId w:val="5"/>
  </w:num>
  <w:num w:numId="5" w16cid:durableId="2004775522">
    <w:abstractNumId w:val="4"/>
  </w:num>
  <w:num w:numId="6" w16cid:durableId="1976061866">
    <w:abstractNumId w:val="7"/>
  </w:num>
  <w:num w:numId="7" w16cid:durableId="1970935957">
    <w:abstractNumId w:val="8"/>
  </w:num>
  <w:num w:numId="8" w16cid:durableId="916399449">
    <w:abstractNumId w:val="7"/>
  </w:num>
  <w:num w:numId="9" w16cid:durableId="242839765">
    <w:abstractNumId w:val="6"/>
  </w:num>
  <w:num w:numId="10" w16cid:durableId="16929956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9841366">
    <w:abstractNumId w:val="3"/>
  </w:num>
  <w:num w:numId="12" w16cid:durableId="1332366455">
    <w:abstractNumId w:val="2"/>
  </w:num>
  <w:num w:numId="13" w16cid:durableId="959844640">
    <w:abstractNumId w:val="1"/>
  </w:num>
  <w:num w:numId="14" w16cid:durableId="957219766">
    <w:abstractNumId w:val="0"/>
  </w:num>
  <w:num w:numId="15" w16cid:durableId="3467594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6858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981776">
    <w:abstractNumId w:val="6"/>
  </w:num>
  <w:num w:numId="18" w16cid:durableId="4644660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750857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25305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131078" w:nlCheck="1" w:checkStyle="1"/>
  <w:activeWritingStyle w:appName="MSWord" w:lang="en-US" w:vendorID="64" w:dllVersion="131078" w:nlCheck="1" w:checkStyle="1"/>
  <w:activeWritingStyle w:appName="MSWord" w:lang="en-US" w:vendorID="64" w:dllVersion="4096" w:nlCheck="1" w:checkStyle="0"/>
  <w:activeWritingStyle w:appName="MSWord" w:lang="es-AR"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EA"/>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1C7F"/>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E1EF3"/>
    <w:rsid w:val="003F00C7"/>
    <w:rsid w:val="003F423B"/>
    <w:rsid w:val="00410277"/>
    <w:rsid w:val="0041449A"/>
    <w:rsid w:val="00434415"/>
    <w:rsid w:val="0044743E"/>
    <w:rsid w:val="00461E3B"/>
    <w:rsid w:val="00495C43"/>
    <w:rsid w:val="004A2907"/>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A227F"/>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968EA"/>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A0B18"/>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CE6915"/>
    <w:rsid w:val="00D07960"/>
    <w:rsid w:val="00D354A7"/>
    <w:rsid w:val="00D41E65"/>
    <w:rsid w:val="00D4296A"/>
    <w:rsid w:val="00D53D56"/>
    <w:rsid w:val="00D91CF8"/>
    <w:rsid w:val="00DD4D7F"/>
    <w:rsid w:val="00DE4E66"/>
    <w:rsid w:val="00E06313"/>
    <w:rsid w:val="00E258AE"/>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61D57B"/>
  <w15:chartTrackingRefBased/>
  <w15:docId w15:val="{F3A3099E-ACB4-4735-BB83-439F0D84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uentedeprrafopredet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Mencinsinresolver">
    <w:name w:val="Unresolved Mention"/>
    <w:basedOn w:val="Fuentedeprrafopredeter"/>
    <w:uiPriority w:val="99"/>
    <w:semiHidden/>
    <w:unhideWhenUsed/>
    <w:rsid w:val="00996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1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mandine.caffin@gmail.com" TargetMode="External"/><Relationship Id="rId3" Type="http://schemas.openxmlformats.org/officeDocument/2006/relationships/settings" Target="settings.xml"/><Relationship Id="rId7" Type="http://schemas.openxmlformats.org/officeDocument/2006/relationships/hyperlink" Target="mailto:juanferrerocpb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ilibravo2911@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JUAN\uncuyo\4&#176;%20a&#241;o\1er%20semestre\tecnicas%20y%20herramienta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1118</TotalTime>
  <Pages>9</Pages>
  <Words>3085</Words>
  <Characters>16969</Characters>
  <Application>Microsoft Office Word</Application>
  <DocSecurity>0</DocSecurity>
  <Lines>141</Lines>
  <Paragraphs>40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Usuario</dc:creator>
  <cp:keywords/>
  <dc:description/>
  <cp:lastModifiedBy>Usuario</cp:lastModifiedBy>
  <cp:revision>1</cp:revision>
  <cp:lastPrinted>2011-02-21T20:47:00Z</cp:lastPrinted>
  <dcterms:created xsi:type="dcterms:W3CDTF">2023-03-15T23:17:00Z</dcterms:created>
  <dcterms:modified xsi:type="dcterms:W3CDTF">2023-03-16T17:56:00Z</dcterms:modified>
</cp:coreProperties>
</file>